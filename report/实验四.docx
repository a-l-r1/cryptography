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50" w:rsidRDefault="00546DD1" w:rsidP="00546DD1">
      <w:pPr>
        <w:pStyle w:val="a9"/>
      </w:pPr>
      <w:r>
        <w:rPr>
          <w:rFonts w:hint="eastAsia"/>
        </w:rPr>
        <w:t>密码学第四次实验报告</w:t>
      </w:r>
    </w:p>
    <w:p w:rsidR="00546DD1" w:rsidRDefault="00546DD1" w:rsidP="00546DD1">
      <w:pPr>
        <w:pStyle w:val="1"/>
      </w:pPr>
      <w:r>
        <w:rPr>
          <w:rFonts w:hint="eastAsia"/>
        </w:rPr>
        <w:t>常规DES算法</w:t>
      </w:r>
    </w:p>
    <w:p w:rsidR="00546DD1" w:rsidRDefault="00546DD1" w:rsidP="00546DD1">
      <w:pPr>
        <w:pStyle w:val="2"/>
      </w:pPr>
      <w:r>
        <w:rPr>
          <w:rFonts w:hint="eastAsia"/>
        </w:rPr>
        <w:t>原理</w:t>
      </w:r>
    </w:p>
    <w:p w:rsidR="00546DD1" w:rsidRDefault="00546DD1" w:rsidP="00546DD1">
      <w:pPr>
        <w:tabs>
          <w:tab w:val="clear" w:pos="480"/>
        </w:tabs>
        <w:spacing w:before="240"/>
        <w:ind w:firstLineChars="200" w:firstLine="480"/>
      </w:pPr>
      <w:r>
        <w:rPr>
          <w:rFonts w:hint="eastAsia"/>
        </w:rPr>
        <w:t>常规</w:t>
      </w:r>
      <w:r>
        <w:rPr>
          <w:rFonts w:hint="eastAsia"/>
        </w:rPr>
        <w:t>DES</w:t>
      </w:r>
      <w:r>
        <w:rPr>
          <w:rFonts w:hint="eastAsia"/>
        </w:rPr>
        <w:t>算法是基于</w:t>
      </w:r>
      <w:r>
        <w:rPr>
          <w:rFonts w:hint="eastAsia"/>
        </w:rPr>
        <w:t>F</w:t>
      </w:r>
      <w:r>
        <w:t>eistel</w:t>
      </w:r>
      <w:r>
        <w:rPr>
          <w:rFonts w:hint="eastAsia"/>
        </w:rPr>
        <w:t>密码结构的一种分组密码算法。它通过代替和置换，来代替理想分组密码。在相当长的一段时间里，它的安全性是相当高的。</w:t>
      </w:r>
    </w:p>
    <w:p w:rsidR="00546DD1" w:rsidRDefault="00546DD1" w:rsidP="00546DD1">
      <w:r>
        <w:tab/>
      </w:r>
      <w:r>
        <w:rPr>
          <w:rFonts w:hint="eastAsia"/>
        </w:rPr>
        <w:t>常规</w:t>
      </w:r>
      <w:r>
        <w:rPr>
          <w:rFonts w:hint="eastAsia"/>
        </w:rPr>
        <w:t>DES</w:t>
      </w:r>
      <w:r>
        <w:rPr>
          <w:rFonts w:hint="eastAsia"/>
        </w:rPr>
        <w:t>算法由于基于</w:t>
      </w:r>
      <w:r>
        <w:rPr>
          <w:rFonts w:hint="eastAsia"/>
        </w:rPr>
        <w:t>Feistel</w:t>
      </w:r>
      <w:r>
        <w:rPr>
          <w:rFonts w:hint="eastAsia"/>
        </w:rPr>
        <w:t>密码结构，需要补全的是每轮的</w:t>
      </w:r>
      <w:r>
        <w:rPr>
          <w:rFonts w:hint="eastAsia"/>
        </w:rPr>
        <w:t>F</w:t>
      </w:r>
      <w:r>
        <w:rPr>
          <w:rFonts w:hint="eastAsia"/>
        </w:rPr>
        <w:t>函数，和</w:t>
      </w:r>
      <w:r>
        <w:rPr>
          <w:rFonts w:hint="eastAsia"/>
        </w:rPr>
        <w:t>16</w:t>
      </w:r>
      <w:r>
        <w:rPr>
          <w:rFonts w:hint="eastAsia"/>
        </w:rPr>
        <w:t>位的密钥。它在</w:t>
      </w:r>
      <w:r>
        <w:rPr>
          <w:rFonts w:hint="eastAsia"/>
        </w:rPr>
        <w:t>Feistel</w:t>
      </w:r>
      <w:r>
        <w:rPr>
          <w:rFonts w:hint="eastAsia"/>
        </w:rPr>
        <w:t>密码结构上也做了扩展，在开始和结束时分别加入了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P</w:t>
      </w:r>
      <w:r w:rsidRPr="00546DD1">
        <w:rPr>
          <w:vertAlign w:val="superscript"/>
        </w:rPr>
        <w:t>-1</w:t>
      </w:r>
      <w:r>
        <w:rPr>
          <w:rFonts w:hint="eastAsia"/>
        </w:rPr>
        <w:t>变换。</w:t>
      </w:r>
    </w:p>
    <w:p w:rsidR="00546DD1" w:rsidRDefault="00546DD1" w:rsidP="00546DD1">
      <w:r>
        <w:tab/>
      </w:r>
      <w:r>
        <w:rPr>
          <w:rFonts w:hint="eastAsia"/>
        </w:rPr>
        <w:t>子密钥生成算法生成</w:t>
      </w:r>
      <w:r>
        <w:rPr>
          <w:rFonts w:hint="eastAsia"/>
        </w:rPr>
        <w:t>16</w:t>
      </w:r>
      <w:r>
        <w:rPr>
          <w:rFonts w:hint="eastAsia"/>
        </w:rPr>
        <w:t>位的密钥。</w:t>
      </w:r>
      <w:r>
        <w:rPr>
          <w:rFonts w:hint="eastAsia"/>
        </w:rPr>
        <w:t>64</w:t>
      </w:r>
      <w:r>
        <w:rPr>
          <w:rFonts w:hint="eastAsia"/>
        </w:rPr>
        <w:t>位的初始密钥首先去掉奇偶校验位，并通过</w:t>
      </w:r>
      <w:r>
        <w:rPr>
          <w:rFonts w:hint="eastAsia"/>
        </w:rPr>
        <w:t>PC1</w:t>
      </w:r>
      <w:r>
        <w:rPr>
          <w:rFonts w:hint="eastAsia"/>
        </w:rPr>
        <w:t>置换生成</w:t>
      </w:r>
      <w:r>
        <w:rPr>
          <w:rFonts w:hint="eastAsia"/>
        </w:rPr>
        <w:t>56</w:t>
      </w:r>
      <w:r>
        <w:rPr>
          <w:rFonts w:hint="eastAsia"/>
        </w:rPr>
        <w:t>位的实际使用的密钥。然后实际使用的密钥分为左右两部分，每轮中把这两部分分别向左循环移位，再拼接起来，通过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置换，得到轮密钥，轮密钥为</w:t>
      </w:r>
      <w:r>
        <w:rPr>
          <w:rFonts w:hint="eastAsia"/>
        </w:rPr>
        <w:t>48</w:t>
      </w:r>
      <w:r>
        <w:rPr>
          <w:rFonts w:hint="eastAsia"/>
        </w:rPr>
        <w:t>位。轮密钥总共生成</w:t>
      </w:r>
      <w:r>
        <w:rPr>
          <w:rFonts w:hint="eastAsia"/>
        </w:rPr>
        <w:t>16</w:t>
      </w:r>
      <w:r>
        <w:rPr>
          <w:rFonts w:hint="eastAsia"/>
        </w:rPr>
        <w:t>个，供</w:t>
      </w:r>
      <w:r>
        <w:rPr>
          <w:rFonts w:hint="eastAsia"/>
        </w:rPr>
        <w:t>16</w:t>
      </w:r>
      <w:r>
        <w:rPr>
          <w:rFonts w:hint="eastAsia"/>
        </w:rPr>
        <w:t>轮使用。</w:t>
      </w:r>
    </w:p>
    <w:p w:rsidR="00546DD1" w:rsidRDefault="00546DD1" w:rsidP="00546DD1">
      <w:r>
        <w:tab/>
      </w:r>
      <w:r>
        <w:rPr>
          <w:rFonts w:hint="eastAsia"/>
        </w:rPr>
        <w:t>F</w:t>
      </w:r>
      <w:r>
        <w:rPr>
          <w:rFonts w:hint="eastAsia"/>
        </w:rPr>
        <w:t>函数接受</w:t>
      </w:r>
      <w:r>
        <w:rPr>
          <w:rFonts w:hint="eastAsia"/>
        </w:rPr>
        <w:t>32</w:t>
      </w:r>
      <w:r>
        <w:rPr>
          <w:rFonts w:hint="eastAsia"/>
        </w:rPr>
        <w:t>位的输入，通过扩展置换</w:t>
      </w:r>
      <w:r>
        <w:rPr>
          <w:rFonts w:hint="eastAsia"/>
        </w:rPr>
        <w:t>E</w:t>
      </w:r>
      <w:r>
        <w:rPr>
          <w:rFonts w:hint="eastAsia"/>
        </w:rPr>
        <w:t>来把它扩展到</w:t>
      </w:r>
      <w:r>
        <w:rPr>
          <w:rFonts w:hint="eastAsia"/>
        </w:rPr>
        <w:t>48</w:t>
      </w:r>
      <w:r>
        <w:rPr>
          <w:rFonts w:hint="eastAsia"/>
        </w:rPr>
        <w:t>位。然后跟每轮的轮密钥相异或，进入</w:t>
      </w:r>
      <w:r>
        <w:rPr>
          <w:rFonts w:hint="eastAsia"/>
        </w:rPr>
        <w:t>S</w:t>
      </w:r>
      <w:r>
        <w:rPr>
          <w:rFonts w:hint="eastAsia"/>
        </w:rPr>
        <w:t>盒置换，再经过</w:t>
      </w:r>
      <w:r>
        <w:rPr>
          <w:rFonts w:hint="eastAsia"/>
        </w:rPr>
        <w:t>P</w:t>
      </w:r>
      <w:r>
        <w:rPr>
          <w:rFonts w:hint="eastAsia"/>
        </w:rPr>
        <w:t>置换，得到每轮的输出。</w:t>
      </w:r>
    </w:p>
    <w:p w:rsidR="00546DD1" w:rsidRDefault="00546DD1" w:rsidP="00546DD1">
      <w:r>
        <w:tab/>
      </w:r>
      <w:r>
        <w:rPr>
          <w:rFonts w:hint="eastAsia"/>
        </w:rPr>
        <w:t>Feistel</w:t>
      </w:r>
      <w:r>
        <w:rPr>
          <w:rFonts w:hint="eastAsia"/>
        </w:rPr>
        <w:t>密码结构实际上也是综合了代替和置换。每轮中输入右半部分原样成为输出的左半部分，输入的</w:t>
      </w:r>
      <w:r w:rsidR="00061B66">
        <w:rPr>
          <w:rFonts w:hint="eastAsia"/>
        </w:rPr>
        <w:t>左半部分与经过</w:t>
      </w:r>
      <w:r w:rsidR="00061B66">
        <w:rPr>
          <w:rFonts w:hint="eastAsia"/>
        </w:rPr>
        <w:t>F</w:t>
      </w:r>
      <w:r w:rsidR="00061B66">
        <w:rPr>
          <w:rFonts w:hint="eastAsia"/>
        </w:rPr>
        <w:t>函数处理过的输入的右半部分异或，成为输出的右半部分。由此可见，</w:t>
      </w:r>
      <w:r w:rsidR="00061B66">
        <w:rPr>
          <w:rFonts w:hint="eastAsia"/>
        </w:rPr>
        <w:t>Feistel</w:t>
      </w:r>
      <w:r w:rsidR="00061B66">
        <w:rPr>
          <w:rFonts w:hint="eastAsia"/>
        </w:rPr>
        <w:t>密码结构在宏观上确实综合了代替和置换，能够提供逼近分组密码的安全性。</w:t>
      </w:r>
    </w:p>
    <w:p w:rsidR="00037964" w:rsidRDefault="00037964" w:rsidP="00546DD1">
      <w:r>
        <w:tab/>
      </w:r>
      <w:r>
        <w:rPr>
          <w:rFonts w:hint="eastAsia"/>
        </w:rPr>
        <w:t>由于</w:t>
      </w:r>
      <w:r>
        <w:rPr>
          <w:rFonts w:hint="eastAsia"/>
        </w:rPr>
        <w:t>DES</w:t>
      </w:r>
      <w:r>
        <w:rPr>
          <w:rFonts w:hint="eastAsia"/>
        </w:rPr>
        <w:t>应用了</w:t>
      </w:r>
      <w:r>
        <w:rPr>
          <w:rFonts w:hint="eastAsia"/>
        </w:rPr>
        <w:t>Feistel</w:t>
      </w:r>
      <w:r>
        <w:rPr>
          <w:rFonts w:hint="eastAsia"/>
        </w:rPr>
        <w:t>密码结构，并在可逆性上做了必要的处理，所以加密算法与解密算法相同，只是解密时使用轮密钥的顺序应该与加密时相反。</w:t>
      </w:r>
    </w:p>
    <w:p w:rsidR="00061B66" w:rsidRDefault="00061B66" w:rsidP="00061B66">
      <w:pPr>
        <w:pStyle w:val="2"/>
      </w:pPr>
      <w:r>
        <w:rPr>
          <w:rFonts w:hint="eastAsia"/>
        </w:rPr>
        <w:t>伪代码</w:t>
      </w:r>
    </w:p>
    <w:p w:rsidR="00061B66" w:rsidRDefault="003B5E92" w:rsidP="00037964">
      <w:pPr>
        <w:pStyle w:val="3"/>
      </w:pPr>
      <w:r>
        <w:rPr>
          <w:rFonts w:hint="eastAsia"/>
        </w:rPr>
        <w:t>单轮Feistel密码结构</w:t>
      </w:r>
    </w:p>
    <w:p w:rsidR="003B5E92" w:rsidRDefault="003B5E92" w:rsidP="003B5E92">
      <w:pPr>
        <w:pStyle w:val="a3"/>
      </w:pPr>
      <w:r>
        <w:rPr>
          <w:b/>
        </w:rPr>
        <w:t>def</w:t>
      </w:r>
      <w:r>
        <w:t xml:space="preserve"> feistel_round(s: BitString, k: BitString, </w:t>
      </w:r>
    </w:p>
    <w:p w:rsidR="003B5E92" w:rsidRDefault="003B5E92" w:rsidP="003B5E92">
      <w:pPr>
        <w:pStyle w:val="a3"/>
      </w:pPr>
      <w:r>
        <w:tab/>
        <w:t>f: Callable[[BitString, BitString], BitString]) -&gt; BitString:</w:t>
      </w:r>
    </w:p>
    <w:p w:rsidR="003B5E92" w:rsidRDefault="003B5E92" w:rsidP="003B5E92">
      <w:pPr>
        <w:pStyle w:val="a3"/>
      </w:pPr>
      <w:r>
        <w:tab/>
      </w:r>
      <m:oMath>
        <m:r>
          <w:rPr>
            <w:rFonts w:ascii="Cambria Math" w:hAnsi="Cambria Math"/>
          </w:rPr>
          <m:t>L←s</m:t>
        </m:r>
        <m:r>
          <m:rPr>
            <m:sty m:val="p"/>
          </m:rPr>
          <w:rPr>
            <w:rFonts w:ascii="Cambria Math" w:hAnsi="Cambria Math" w:hint="eastAsia"/>
          </w:rPr>
          <m:t>的左半部分</m:t>
        </m:r>
      </m:oMath>
    </w:p>
    <w:p w:rsidR="003B5E92" w:rsidRDefault="003B5E92" w:rsidP="003B5E92">
      <w:pPr>
        <w:pStyle w:val="a3"/>
      </w:pPr>
      <w:r>
        <w:tab/>
      </w:r>
      <m:oMath>
        <m:r>
          <w:rPr>
            <w:rFonts w:ascii="Cambria Math" w:hAnsi="Cambria Math"/>
          </w:rPr>
          <m:t>R←s</m:t>
        </m:r>
        <m:r>
          <m:rPr>
            <m:sty m:val="p"/>
          </m:rPr>
          <w:rPr>
            <w:rFonts w:ascii="Cambria Math" w:hAnsi="Cambria Math" w:hint="eastAsia"/>
          </w:rPr>
          <m:t>的右半部分</m:t>
        </m:r>
      </m:oMath>
    </w:p>
    <w:p w:rsidR="003B5E92" w:rsidRDefault="003B5E92" w:rsidP="003B5E92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←R</m:t>
        </m:r>
      </m:oMath>
    </w:p>
    <w:p w:rsidR="003B5E92" w:rsidRDefault="003B5E92" w:rsidP="003B5E92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←L⊕f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k</m:t>
            </m:r>
          </m:e>
        </m:d>
      </m:oMath>
    </w:p>
    <w:p w:rsidR="003B5E92" w:rsidRDefault="003B5E92" w:rsidP="003B5E92">
      <w:pPr>
        <w:pStyle w:val="a3"/>
      </w:pPr>
      <w:r>
        <w:tab/>
      </w:r>
      <w:r>
        <w:rPr>
          <w:b/>
        </w:rPr>
        <w:t xml:space="preserve">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</w:p>
    <w:p w:rsidR="003B5E92" w:rsidRDefault="003B5E92" w:rsidP="00037964">
      <w:pPr>
        <w:pStyle w:val="3"/>
      </w:pPr>
      <w:r>
        <w:rPr>
          <w:rFonts w:hint="eastAsia"/>
        </w:rPr>
        <w:t>多轮</w:t>
      </w:r>
      <w:r>
        <w:t>Feistel</w:t>
      </w:r>
      <w:r>
        <w:rPr>
          <w:rFonts w:hint="eastAsia"/>
        </w:rPr>
        <w:t>密码结构</w:t>
      </w:r>
    </w:p>
    <w:p w:rsidR="003B5E92" w:rsidRDefault="003B5E92" w:rsidP="003B5E92">
      <w:pPr>
        <w:pStyle w:val="a3"/>
      </w:pPr>
      <w:r>
        <w:rPr>
          <w:rFonts w:hint="eastAsia"/>
          <w:b/>
        </w:rPr>
        <w:t>def</w:t>
      </w:r>
      <w:r>
        <w:t xml:space="preserve"> feistel_repetitive(s: BitString, key_list: BitString, </w:t>
      </w:r>
    </w:p>
    <w:p w:rsidR="003B5E92" w:rsidRDefault="003B5E92" w:rsidP="003B5E92">
      <w:pPr>
        <w:pStyle w:val="a3"/>
      </w:pPr>
      <w:r>
        <w:tab/>
        <w:t xml:space="preserve">f: Callable[[BitString, BitString], BitString], </w:t>
      </w:r>
    </w:p>
    <w:p w:rsidR="003B5E92" w:rsidRDefault="003B5E92" w:rsidP="003B5E92">
      <w:pPr>
        <w:pStyle w:val="a3"/>
      </w:pPr>
      <w:r>
        <w:tab/>
        <w:t>rounds: int) -&gt; BitString:</w:t>
      </w:r>
    </w:p>
    <w:p w:rsidR="003B5E92" w:rsidRDefault="003B5E92" w:rsidP="003B5E92">
      <w:pPr>
        <w:pStyle w:val="a3"/>
      </w:pPr>
      <w:r>
        <w:tab/>
        <w:t>result = s</w:t>
      </w:r>
    </w:p>
    <w:p w:rsidR="003B5E92" w:rsidRDefault="003B5E92" w:rsidP="003B5E92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对所有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0,rounds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内的整数</m:t>
        </m:r>
        <m:r>
          <w:rPr>
            <w:rFonts w:ascii="Cambria Math" w:hAnsi="Cambria Math"/>
          </w:rPr>
          <m:t>i:</m:t>
        </m:r>
      </m:oMath>
    </w:p>
    <w:p w:rsidR="003B5E92" w:rsidRDefault="003B5E92" w:rsidP="003B5E92">
      <w:pPr>
        <w:pStyle w:val="a3"/>
      </w:pPr>
      <w:r>
        <w:tab/>
      </w:r>
      <w:r>
        <w:tab/>
        <w:t>result = feistel_round(result, key_list[i], f)</w:t>
      </w:r>
    </w:p>
    <w:p w:rsidR="003B5E92" w:rsidRDefault="003B5E92" w:rsidP="003B5E92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3B5E92" w:rsidRDefault="003B5E92" w:rsidP="00037964">
      <w:pPr>
        <w:pStyle w:val="3"/>
      </w:pPr>
      <w:r>
        <w:rPr>
          <w:rFonts w:hint="eastAsia"/>
        </w:rPr>
        <w:lastRenderedPageBreak/>
        <w:t>密钥生成算法</w:t>
      </w:r>
    </w:p>
    <w:p w:rsidR="0099243A" w:rsidRDefault="0099243A" w:rsidP="0099243A">
      <w:pPr>
        <w:pStyle w:val="a3"/>
      </w:pPr>
      <w:r>
        <w:rPr>
          <w:rFonts w:hint="eastAsia"/>
          <w:b/>
        </w:rPr>
        <w:t>def</w:t>
      </w:r>
      <w:r>
        <w:t xml:space="preserve"> _des_gen_key_list(k: bytes) -&gt; List[BitString]:</w:t>
      </w:r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c←k</m:t>
        </m:r>
        <m:r>
          <m:rPr>
            <m:sty m:val="p"/>
          </m:rPr>
          <w:rPr>
            <w:rFonts w:ascii="Cambria Math" w:hAnsi="Cambria Math" w:hint="eastAsia"/>
          </w:rPr>
          <m:t>的左半部分</m:t>
        </m:r>
      </m:oMath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d←k</m:t>
        </m:r>
        <m:r>
          <m:rPr>
            <m:sty m:val="p"/>
          </m:rPr>
          <w:rPr>
            <w:rFonts w:ascii="Cambria Math" w:hAnsi="Cambria Math" w:hint="eastAsia"/>
          </w:rPr>
          <m:t>的右半部分</m:t>
        </m:r>
      </m:oMath>
    </w:p>
    <w:p w:rsidR="0099243A" w:rsidRDefault="0099243A" w:rsidP="0099243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对所有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0, 16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间的整数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:</w:t>
      </w:r>
    </w:p>
    <w:p w:rsidR="0099243A" w:rsidRDefault="0099243A" w:rsidP="0099243A">
      <w:pPr>
        <w:pStyle w:val="a3"/>
      </w:pPr>
      <w:r>
        <w:tab/>
      </w:r>
      <w:r>
        <w:tab/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向左循环移位相应的位数</m:t>
        </m:r>
      </m:oMath>
    </w:p>
    <w:p w:rsidR="0099243A" w:rsidRDefault="0099243A" w:rsidP="0099243A">
      <w:pPr>
        <w:pStyle w:val="a3"/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向左循环移位相应的位数</m:t>
        </m:r>
      </m:oMath>
    </w:p>
    <w:p w:rsidR="0099243A" w:rsidRDefault="0099243A" w:rsidP="0099243A">
      <w:pPr>
        <w:pStyle w:val="a3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←c∥d</m:t>
        </m:r>
      </m:oMath>
    </w:p>
    <w:p w:rsidR="0099243A" w:rsidRDefault="0099243A" w:rsidP="0099243A">
      <w:pPr>
        <w:pStyle w:val="a3"/>
      </w:pPr>
      <w:r>
        <w:tab/>
      </w:r>
      <w:r>
        <w:rPr>
          <w:b/>
        </w:rPr>
        <w:t>return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按顺序形成的列表</m:t>
        </m:r>
      </m:oMath>
    </w:p>
    <w:p w:rsidR="0099243A" w:rsidRDefault="0099243A" w:rsidP="00037964">
      <w:pPr>
        <w:pStyle w:val="3"/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函数</w:t>
      </w:r>
    </w:p>
    <w:p w:rsidR="0099243A" w:rsidRDefault="0099243A" w:rsidP="0099243A">
      <w:pPr>
        <w:pStyle w:val="a3"/>
      </w:pPr>
      <w:r>
        <w:rPr>
          <w:b/>
        </w:rPr>
        <w:t>def</w:t>
      </w:r>
      <w:r>
        <w:t xml:space="preserve"> _des_f(bs: BitString, k: BitString) -&gt; BitString:</w:t>
      </w:r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</m:oMath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result←result⊕k</m:t>
        </m:r>
      </m:oMath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result</m:t>
            </m:r>
          </m:e>
        </m:d>
      </m:oMath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result</m:t>
            </m:r>
          </m:e>
        </m:d>
      </m:oMath>
    </w:p>
    <w:p w:rsidR="0099243A" w:rsidRPr="0099243A" w:rsidRDefault="0099243A" w:rsidP="0099243A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99243A" w:rsidRDefault="0099243A" w:rsidP="00037964">
      <w:pPr>
        <w:pStyle w:val="3"/>
      </w:pPr>
      <w:r>
        <w:rPr>
          <w:rFonts w:hint="eastAsia"/>
        </w:rPr>
        <w:t>核心处理算法</w:t>
      </w:r>
    </w:p>
    <w:p w:rsidR="0099243A" w:rsidRDefault="0099243A" w:rsidP="0099243A">
      <w:pPr>
        <w:pStyle w:val="a3"/>
      </w:pPr>
      <w:r>
        <w:rPr>
          <w:rFonts w:hint="eastAsia"/>
          <w:b/>
        </w:rPr>
        <w:t>def</w:t>
      </w:r>
      <w:r>
        <w:t xml:space="preserve"> _des(bs: BitString, key_list: List[BitString]) -&gt; BitString:</w:t>
      </w:r>
      <w:r>
        <w:br/>
      </w:r>
      <w:r>
        <w:tab/>
      </w:r>
      <m:oMath>
        <m:r>
          <w:rPr>
            <w:rFonts w:ascii="Cambria Math" w:hAnsi="Cambria Math"/>
          </w:rPr>
          <m:t>result←IP(bs)</m:t>
        </m:r>
      </m:oMath>
    </w:p>
    <w:p w:rsidR="0099243A" w:rsidRDefault="0099243A" w:rsidP="0099243A">
      <w:pPr>
        <w:pStyle w:val="a3"/>
      </w:pPr>
      <w:r>
        <w:tab/>
        <w:t xml:space="preserve">result = feistel.feistel_repetitive(result, key_list, </w:t>
      </w:r>
    </w:p>
    <w:p w:rsidR="0099243A" w:rsidRDefault="0099243A" w:rsidP="0099243A">
      <w:pPr>
        <w:pStyle w:val="a3"/>
      </w:pPr>
      <w:r>
        <w:tab/>
      </w:r>
      <w:r>
        <w:tab/>
        <w:t>_des_f, _des_round_count)</w:t>
      </w:r>
    </w:p>
    <w:p w:rsidR="0099243A" w:rsidRDefault="0099243A" w:rsidP="0099243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交换</m:t>
        </m:r>
        <m:r>
          <w:rPr>
            <w:rFonts w:ascii="Cambria Math" w:hAnsi="Cambria Math"/>
          </w:rPr>
          <m:t>result</m:t>
        </m:r>
        <m:r>
          <m:rPr>
            <m:sty m:val="p"/>
          </m:rPr>
          <w:rPr>
            <w:rFonts w:ascii="Cambria Math" w:hAnsi="Cambria Math" w:hint="eastAsia"/>
          </w:rPr>
          <m:t>的左右两部分</m:t>
        </m:r>
      </m:oMath>
    </w:p>
    <w:p w:rsidR="0099243A" w:rsidRDefault="0099243A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result</m:t>
            </m:r>
          </m:e>
        </m:d>
      </m:oMath>
    </w:p>
    <w:p w:rsidR="0099243A" w:rsidRDefault="0099243A" w:rsidP="0099243A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99243A" w:rsidRDefault="0099243A" w:rsidP="00037964">
      <w:pPr>
        <w:pStyle w:val="3"/>
      </w:pPr>
      <w:r>
        <w:rPr>
          <w:rFonts w:hint="eastAsia"/>
        </w:rPr>
        <w:t>加密算法</w:t>
      </w:r>
    </w:p>
    <w:p w:rsidR="0099243A" w:rsidRDefault="0099243A" w:rsidP="0099243A">
      <w:pPr>
        <w:pStyle w:val="a3"/>
      </w:pPr>
      <w:r>
        <w:rPr>
          <w:rFonts w:hint="eastAsia"/>
          <w:b/>
        </w:rPr>
        <w:t>def</w:t>
      </w:r>
      <w:r>
        <w:t xml:space="preserve"> encrypt(p: bytes, k: bytes) </w:t>
      </w:r>
      <w:r w:rsidR="00037964">
        <w:t>-&gt; bytes:</w:t>
      </w:r>
    </w:p>
    <w:p w:rsidR="00037964" w:rsidRDefault="00037964" w:rsidP="0099243A">
      <w:pPr>
        <w:pStyle w:val="a3"/>
      </w:pPr>
      <w:r>
        <w:tab/>
        <w:t>key_list = _des_gen_key_list(k)</w:t>
      </w:r>
    </w:p>
    <w:p w:rsidR="00037964" w:rsidRDefault="00037964" w:rsidP="0099243A">
      <w:pPr>
        <w:pStyle w:val="a3"/>
      </w:pPr>
      <w:r>
        <w:tab/>
      </w:r>
      <m:oMath>
        <m:r>
          <w:rPr>
            <w:rFonts w:ascii="Cambria Math" w:hAnsi="Cambria Math"/>
          </w:rPr>
          <m:t>result←p</m:t>
        </m:r>
        <m:r>
          <m:rPr>
            <m:sty m:val="p"/>
          </m:rPr>
          <w:rPr>
            <w:rFonts w:ascii="Cambria Math" w:hAnsi="Cambria Math" w:hint="eastAsia"/>
          </w:rPr>
          <m:t>使用</m:t>
        </m:r>
        <m:r>
          <w:rPr>
            <w:rFonts w:ascii="Cambria Math" w:hAnsi="Cambria Math"/>
          </w:rPr>
          <m:t>key_list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_des</m:t>
        </m:r>
        <m:r>
          <m:rPr>
            <m:sty m:val="p"/>
          </m:rPr>
          <w:rPr>
            <w:rFonts w:ascii="Cambria Math" w:hAnsi="Cambria Math" w:hint="eastAsia"/>
          </w:rPr>
          <m:t>处理的结果</m:t>
        </m:r>
      </m:oMath>
    </w:p>
    <w:p w:rsidR="00037964" w:rsidRDefault="00037964" w:rsidP="0099243A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037964" w:rsidRDefault="00037964" w:rsidP="00037964">
      <w:pPr>
        <w:pStyle w:val="3"/>
      </w:pPr>
      <w:r>
        <w:rPr>
          <w:rFonts w:hint="eastAsia"/>
        </w:rPr>
        <w:t>解密算法</w:t>
      </w:r>
    </w:p>
    <w:p w:rsidR="00037964" w:rsidRDefault="00037964" w:rsidP="00037964">
      <w:pPr>
        <w:pStyle w:val="a3"/>
      </w:pPr>
      <w:r>
        <w:rPr>
          <w:rFonts w:hint="eastAsia"/>
          <w:b/>
        </w:rPr>
        <w:t>def</w:t>
      </w:r>
      <w:r>
        <w:t xml:space="preserve"> encrypt(p: bytes, k: bytes) -&gt; bytes:</w:t>
      </w:r>
    </w:p>
    <w:p w:rsidR="00037964" w:rsidRDefault="00037964" w:rsidP="00037964">
      <w:pPr>
        <w:pStyle w:val="a3"/>
      </w:pPr>
      <w:r>
        <w:tab/>
        <w:t>key_list = _des_gen_key_list(k)</w:t>
      </w:r>
    </w:p>
    <w:p w:rsidR="00037964" w:rsidRDefault="00037964" w:rsidP="00037964">
      <w:pPr>
        <w:pStyle w:val="a3"/>
      </w:pPr>
      <w:r>
        <w:tab/>
        <w:t>key_list.reverse()</w:t>
      </w:r>
    </w:p>
    <w:p w:rsidR="00037964" w:rsidRDefault="00037964" w:rsidP="00037964">
      <w:pPr>
        <w:pStyle w:val="a3"/>
      </w:pPr>
      <w:r>
        <w:tab/>
      </w:r>
      <m:oMath>
        <m:r>
          <w:rPr>
            <w:rFonts w:ascii="Cambria Math" w:hAnsi="Cambria Math"/>
          </w:rPr>
          <m:t>result←p</m:t>
        </m:r>
        <m:r>
          <m:rPr>
            <m:sty m:val="p"/>
          </m:rPr>
          <w:rPr>
            <w:rFonts w:ascii="Cambria Math" w:hAnsi="Cambria Math" w:hint="eastAsia"/>
          </w:rPr>
          <m:t>使用</m:t>
        </m:r>
        <m:r>
          <w:rPr>
            <w:rFonts w:ascii="Cambria Math" w:hAnsi="Cambria Math"/>
          </w:rPr>
          <m:t>key_list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_des</m:t>
        </m:r>
        <m:r>
          <m:rPr>
            <m:sty m:val="p"/>
          </m:rPr>
          <w:rPr>
            <w:rFonts w:ascii="Cambria Math" w:hAnsi="Cambria Math" w:hint="eastAsia"/>
          </w:rPr>
          <m:t>处理的结果</m:t>
        </m:r>
      </m:oMath>
    </w:p>
    <w:p w:rsidR="00037964" w:rsidRDefault="00037964" w:rsidP="00037964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037964" w:rsidRDefault="00037964" w:rsidP="00037964">
      <w:pPr>
        <w:pStyle w:val="3"/>
      </w:pPr>
      <w:r>
        <w:rPr>
          <w:rFonts w:hint="eastAsia"/>
        </w:rPr>
        <w:t>文件加密算法</w:t>
      </w:r>
    </w:p>
    <w:p w:rsidR="00037964" w:rsidRDefault="00037964" w:rsidP="0099243A">
      <w:pPr>
        <w:pStyle w:val="a3"/>
      </w:pPr>
      <w:r>
        <w:rPr>
          <w:rFonts w:hint="eastAsia"/>
          <w:b/>
        </w:rPr>
        <w:t>def</w:t>
      </w:r>
      <w:r>
        <w:t xml:space="preserve"> encrypt_file(p_path: str, c_path</w:t>
      </w:r>
      <w:r w:rsidR="006E5CE6">
        <w:t xml:space="preserve">: str) -&gt; </w:t>
      </w:r>
      <w:r w:rsidR="006E5CE6">
        <w:rPr>
          <w:rFonts w:hint="eastAsia"/>
        </w:rPr>
        <w:t>None</w:t>
      </w:r>
      <w:r>
        <w:t>:</w:t>
      </w:r>
    </w:p>
    <w:p w:rsidR="00037964" w:rsidRDefault="00037964" w:rsidP="0099243A">
      <w:pPr>
        <w:pStyle w:val="a3"/>
      </w:pPr>
      <w:r>
        <w:tab/>
      </w:r>
      <m:oMath>
        <m:r>
          <w:rPr>
            <w:rFonts w:ascii="Cambria Math" w:hAnsi="Cambria Math"/>
          </w:rPr>
          <m:t>fi←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p_path</m:t>
        </m:r>
        <m:r>
          <m:rPr>
            <m:sty m:val="p"/>
          </m:rPr>
          <w:rPr>
            <w:rFonts w:ascii="Cambria Math" w:hAnsi="Cambria Math" w:hint="eastAsia"/>
          </w:rPr>
          <m:t>打开的文件</m:t>
        </m:r>
      </m:oMath>
    </w:p>
    <w:p w:rsidR="00037964" w:rsidRDefault="00037964" w:rsidP="0099243A">
      <w:pPr>
        <w:pStyle w:val="a3"/>
      </w:pPr>
      <w:r>
        <w:lastRenderedPageBreak/>
        <w:tab/>
      </w:r>
      <m:oMath>
        <m:r>
          <w:rPr>
            <w:rFonts w:ascii="Cambria Math" w:hAnsi="Cambria Math"/>
          </w:rPr>
          <m:t>fo←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c_path</m:t>
        </m:r>
        <m:r>
          <m:rPr>
            <m:sty m:val="p"/>
          </m:rPr>
          <w:rPr>
            <w:rFonts w:ascii="Cambria Math" w:hAnsi="Cambria Math" w:hint="eastAsia"/>
          </w:rPr>
          <m:t>打开的文件</m:t>
        </m:r>
      </m:oMath>
    </w:p>
    <w:p w:rsidR="00037964" w:rsidRDefault="00037964" w:rsidP="00037964">
      <w:pPr>
        <w:pStyle w:val="a3"/>
        <w:ind w:left="480" w:hanging="480"/>
      </w:pPr>
      <w:r>
        <w:tab/>
      </w:r>
      <w:r>
        <w:rPr>
          <w:b/>
        </w:rPr>
        <w:t>while</w:t>
      </w:r>
      <w:r>
        <w:t xml:space="preserve"> </w:t>
      </w:r>
      <w:r>
        <w:rPr>
          <w:b/>
        </w:rPr>
        <w:t>True</w:t>
      </w:r>
      <w:r>
        <w:t>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读取</m:t>
        </m:r>
        <m:r>
          <w:rPr>
            <w:rFonts w:ascii="Cambria Math" w:hAnsi="Cambria Math"/>
          </w:rPr>
          <m:t>fi</m:t>
        </m:r>
        <m:r>
          <m:rPr>
            <m:sty m:val="p"/>
          </m:rPr>
          <w:rPr>
            <w:rFonts w:ascii="Cambria Math" w:hAnsi="Cambria Math" w:hint="eastAsia"/>
          </w:rPr>
          <m:t>的下</m:t>
        </m:r>
        <m:r>
          <m:rPr>
            <m:sty m:val="p"/>
          </m:rPr>
          <w:rPr>
            <w:rFonts w:ascii="Cambria Math" w:hAnsi="Cambria Math" w:hint="eastAsia"/>
          </w:rPr>
          <m:t>8</m:t>
        </m:r>
        <m:r>
          <m:rPr>
            <m:sty m:val="p"/>
          </m:rPr>
          <w:rPr>
            <w:rFonts w:ascii="Cambria Math" w:hAnsi="Cambria Math" w:hint="eastAsia"/>
          </w:rPr>
          <m:t>个字节，并存放到</m:t>
        </m:r>
        <m:r>
          <w:rPr>
            <w:rFonts w:ascii="Cambria Math" w:hAnsi="Cambria Math"/>
          </w:rPr>
          <m:t>b</m:t>
        </m:r>
      </m:oMath>
    </w:p>
    <w:p w:rsidR="00037964" w:rsidRDefault="00037964" w:rsidP="00037964">
      <w:pPr>
        <w:pStyle w:val="a3"/>
        <w:ind w:left="480" w:hanging="480"/>
      </w:pPr>
      <w:r>
        <w:tab/>
      </w:r>
      <w:r>
        <w:tab/>
      </w:r>
      <w:r>
        <w:rPr>
          <w:b/>
        </w:rPr>
        <w:t>if</w:t>
      </w:r>
      <w:r>
        <w:t xml:space="preserve"> len(b) == 0: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</w:t>
      </w:r>
    </w:p>
    <w:p w:rsidR="00037964" w:rsidRDefault="00037964" w:rsidP="00037964">
      <w:pPr>
        <w:pStyle w:val="a3"/>
        <w:ind w:left="480" w:hanging="480"/>
      </w:pPr>
      <w:r>
        <w:tab/>
      </w:r>
      <w:r>
        <w:tab/>
      </w:r>
      <w:r>
        <w:rPr>
          <w:b/>
        </w:rPr>
        <w:t>if</w:t>
      </w:r>
      <w:r>
        <w:t xml:space="preserve"> len(b) &lt; 8: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用相应数量的内容为全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的字节填充</m:t>
        </m:r>
        <m:r>
          <w:rPr>
            <w:rFonts w:ascii="Cambria Math" w:hAnsi="Cambria Math"/>
          </w:rPr>
          <m:t>b</m:t>
        </m:r>
      </m:oMath>
    </w:p>
    <w:p w:rsidR="00037964" w:rsidRPr="00037964" w:rsidRDefault="00037964" w:rsidP="00037964">
      <w:pPr>
        <w:pStyle w:val="a3"/>
        <w:ind w:left="480" w:hanging="48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向</m:t>
        </m:r>
        <m:r>
          <w:rPr>
            <w:rFonts w:ascii="Cambria Math" w:hAnsi="Cambria Math"/>
          </w:rPr>
          <m:t>fo</m:t>
        </m:r>
        <m:r>
          <m:rPr>
            <m:sty m:val="p"/>
          </m:rPr>
          <w:rPr>
            <w:rFonts w:ascii="Cambria Math" w:hAnsi="Cambria Math" w:hint="eastAsia"/>
          </w:rPr>
          <m:t>中写入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用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加密后的结果</m:t>
        </m:r>
      </m:oMath>
    </w:p>
    <w:p w:rsidR="00037964" w:rsidRDefault="00037964" w:rsidP="00037964">
      <w:pPr>
        <w:pStyle w:val="a3"/>
        <w:ind w:left="480" w:hanging="48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关闭</m:t>
        </m:r>
        <m:r>
          <w:rPr>
            <w:rFonts w:ascii="Cambria Math" w:hAnsi="Cambria Math"/>
          </w:rPr>
          <m:t>fi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fo</m:t>
        </m:r>
      </m:oMath>
    </w:p>
    <w:p w:rsidR="00037964" w:rsidRDefault="00037964" w:rsidP="00037964">
      <w:pPr>
        <w:pStyle w:val="3"/>
      </w:pPr>
      <w:r>
        <w:rPr>
          <w:rFonts w:hint="eastAsia"/>
        </w:rPr>
        <w:t>文件解密算法</w:t>
      </w:r>
    </w:p>
    <w:p w:rsidR="00037964" w:rsidRDefault="00037964" w:rsidP="00037964">
      <w:pPr>
        <w:pStyle w:val="a3"/>
      </w:pPr>
      <w:r>
        <w:rPr>
          <w:rFonts w:hint="eastAsia"/>
          <w:b/>
        </w:rPr>
        <w:t>def</w:t>
      </w:r>
      <w:r>
        <w:t xml:space="preserve"> decrypt_file(p_path: str, c_path: str) -&gt; </w:t>
      </w:r>
      <w:r w:rsidR="006E5CE6">
        <w:t>None</w:t>
      </w:r>
      <w:r>
        <w:t>:</w:t>
      </w:r>
    </w:p>
    <w:p w:rsidR="00037964" w:rsidRDefault="00037964" w:rsidP="00037964">
      <w:pPr>
        <w:pStyle w:val="a3"/>
      </w:pPr>
      <w:r>
        <w:tab/>
      </w:r>
      <m:oMath>
        <m:r>
          <w:rPr>
            <w:rFonts w:ascii="Cambria Math" w:hAnsi="Cambria Math"/>
          </w:rPr>
          <m:t>fi←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c_path</m:t>
        </m:r>
        <m:r>
          <m:rPr>
            <m:sty m:val="p"/>
          </m:rPr>
          <w:rPr>
            <w:rFonts w:ascii="Cambria Math" w:hAnsi="Cambria Math" w:hint="eastAsia"/>
          </w:rPr>
          <m:t>打开的文件</m:t>
        </m:r>
      </m:oMath>
    </w:p>
    <w:p w:rsidR="00037964" w:rsidRDefault="00037964" w:rsidP="00037964">
      <w:pPr>
        <w:pStyle w:val="a3"/>
      </w:pPr>
      <w:r>
        <w:tab/>
      </w:r>
      <m:oMath>
        <m:r>
          <w:rPr>
            <w:rFonts w:ascii="Cambria Math" w:hAnsi="Cambria Math"/>
          </w:rPr>
          <m:t>fo←</m:t>
        </m:r>
        <m:r>
          <m:rPr>
            <m:sty m:val="p"/>
          </m:rPr>
          <w:rPr>
            <w:rFonts w:ascii="Cambria Math" w:hAnsi="Cambria Math" w:hint="eastAsia"/>
          </w:rPr>
          <m:t>通过</m:t>
        </m:r>
        <m:r>
          <w:rPr>
            <w:rFonts w:ascii="Cambria Math" w:hAnsi="Cambria Math"/>
          </w:rPr>
          <m:t>p_path</m:t>
        </m:r>
        <m:r>
          <m:rPr>
            <m:sty m:val="p"/>
          </m:rPr>
          <w:rPr>
            <w:rFonts w:ascii="Cambria Math" w:hAnsi="Cambria Math" w:hint="eastAsia"/>
          </w:rPr>
          <m:t>打开的文件</m:t>
        </m:r>
      </m:oMath>
    </w:p>
    <w:p w:rsidR="00037964" w:rsidRDefault="00037964" w:rsidP="00037964">
      <w:pPr>
        <w:pStyle w:val="a3"/>
        <w:ind w:left="480" w:hanging="480"/>
      </w:pPr>
      <w:r>
        <w:tab/>
      </w:r>
      <w:r>
        <w:rPr>
          <w:b/>
        </w:rPr>
        <w:t>while</w:t>
      </w:r>
      <w:r>
        <w:t xml:space="preserve"> </w:t>
      </w:r>
      <w:r>
        <w:rPr>
          <w:b/>
        </w:rPr>
        <w:t>True</w:t>
      </w:r>
      <w:r>
        <w:t>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读取</m:t>
        </m:r>
        <m:r>
          <w:rPr>
            <w:rFonts w:ascii="Cambria Math" w:hAnsi="Cambria Math"/>
          </w:rPr>
          <m:t>fi</m:t>
        </m:r>
        <m:r>
          <m:rPr>
            <m:sty m:val="p"/>
          </m:rPr>
          <w:rPr>
            <w:rFonts w:ascii="Cambria Math" w:hAnsi="Cambria Math" w:hint="eastAsia"/>
          </w:rPr>
          <m:t>的下</m:t>
        </m:r>
        <m:r>
          <m:rPr>
            <m:sty m:val="p"/>
          </m:rPr>
          <w:rPr>
            <w:rFonts w:ascii="Cambria Math" w:hAnsi="Cambria Math" w:hint="eastAsia"/>
          </w:rPr>
          <m:t>8</m:t>
        </m:r>
        <m:r>
          <m:rPr>
            <m:sty m:val="p"/>
          </m:rPr>
          <w:rPr>
            <w:rFonts w:ascii="Cambria Math" w:hAnsi="Cambria Math" w:hint="eastAsia"/>
          </w:rPr>
          <m:t>个字节，并存放到</m:t>
        </m:r>
        <m:r>
          <w:rPr>
            <w:rFonts w:ascii="Cambria Math" w:hAnsi="Cambria Math"/>
          </w:rPr>
          <m:t>b</m:t>
        </m:r>
      </m:oMath>
    </w:p>
    <w:p w:rsidR="00037964" w:rsidRDefault="00037964" w:rsidP="00037964">
      <w:pPr>
        <w:pStyle w:val="a3"/>
        <w:ind w:left="480" w:hanging="480"/>
      </w:pPr>
      <w:r>
        <w:tab/>
      </w:r>
      <w:r>
        <w:tab/>
      </w:r>
      <w:r>
        <w:rPr>
          <w:b/>
        </w:rPr>
        <w:t>if</w:t>
      </w:r>
      <w:r>
        <w:t xml:space="preserve"> len(b) == 0: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</w:t>
      </w:r>
    </w:p>
    <w:p w:rsidR="00037964" w:rsidRDefault="00037964" w:rsidP="00037964">
      <w:pPr>
        <w:pStyle w:val="a3"/>
        <w:ind w:left="480" w:hanging="480"/>
      </w:pPr>
      <w:r>
        <w:tab/>
      </w:r>
      <w:r>
        <w:tab/>
      </w:r>
      <w:r>
        <w:rPr>
          <w:b/>
        </w:rPr>
        <w:t>if</w:t>
      </w:r>
      <w:r>
        <w:t xml:space="preserve"> len(b) &lt; 8:</w:t>
      </w:r>
    </w:p>
    <w:p w:rsidR="00037964" w:rsidRDefault="00037964" w:rsidP="00037964">
      <w:pPr>
        <w:pStyle w:val="a3"/>
        <w:ind w:left="480" w:hanging="4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用相应数量的内容为全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的字节填充</m:t>
        </m:r>
        <m:r>
          <w:rPr>
            <w:rFonts w:ascii="Cambria Math" w:hAnsi="Cambria Math"/>
          </w:rPr>
          <m:t>b</m:t>
        </m:r>
      </m:oMath>
    </w:p>
    <w:p w:rsidR="00037964" w:rsidRPr="00037964" w:rsidRDefault="00037964" w:rsidP="00037964">
      <w:pPr>
        <w:pStyle w:val="a3"/>
        <w:ind w:left="480" w:hanging="480"/>
        <w:rPr>
          <w:i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向</m:t>
        </m:r>
        <m:r>
          <w:rPr>
            <w:rFonts w:ascii="Cambria Math" w:hAnsi="Cambria Math"/>
          </w:rPr>
          <m:t>fo</m:t>
        </m:r>
        <m:r>
          <m:rPr>
            <m:sty m:val="p"/>
          </m:rPr>
          <w:rPr>
            <w:rFonts w:ascii="Cambria Math" w:hAnsi="Cambria Math" w:hint="eastAsia"/>
          </w:rPr>
          <m:t>中写入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用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解密后的结果</m:t>
        </m:r>
      </m:oMath>
    </w:p>
    <w:p w:rsidR="00037964" w:rsidRPr="00037964" w:rsidRDefault="00037964" w:rsidP="00037964">
      <w:pPr>
        <w:pStyle w:val="a3"/>
        <w:ind w:left="480" w:hanging="480"/>
        <w:rPr>
          <w:i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关闭</m:t>
        </m:r>
        <m:r>
          <w:rPr>
            <w:rFonts w:ascii="Cambria Math" w:hAnsi="Cambria Math"/>
          </w:rPr>
          <m:t>fi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fo</m:t>
        </m:r>
      </m:oMath>
    </w:p>
    <w:p w:rsidR="00037964" w:rsidRDefault="00D6022F" w:rsidP="00D6022F">
      <w:pPr>
        <w:pStyle w:val="3"/>
      </w:pPr>
      <w:r>
        <w:rPr>
          <w:rFonts w:hint="eastAsia"/>
        </w:rPr>
        <w:t>文件加解密演示算法</w:t>
      </w:r>
    </w:p>
    <w:p w:rsidR="00D6022F" w:rsidRDefault="00D6022F" w:rsidP="00D6022F">
      <w:pPr>
        <w:pStyle w:val="a3"/>
      </w:pPr>
      <w:r>
        <w:rPr>
          <w:b/>
        </w:rPr>
        <w:t>def</w:t>
      </w:r>
      <w:r>
        <w:t xml:space="preserve"> file_</w:t>
      </w:r>
      <w:r w:rsidR="00257C0E">
        <w:t>op_</w:t>
      </w:r>
      <w:r>
        <w:t>demo() -&gt; None:</w:t>
      </w:r>
    </w:p>
    <w:p w:rsidR="00D6022F" w:rsidRPr="00D6022F" w:rsidRDefault="00D6022F" w:rsidP="00D6022F">
      <w:pPr>
        <w:pStyle w:val="a3"/>
        <w:rPr>
          <w:i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提示用户输入</m:t>
        </m:r>
        <m:r>
          <w:rPr>
            <w:rFonts w:ascii="Cambria Math" w:hAnsi="Cambria Math"/>
          </w:rPr>
          <m:t>k</m:t>
        </m:r>
      </m:oMath>
    </w:p>
    <w:p w:rsidR="00D6022F" w:rsidRDefault="00D6022F" w:rsidP="00D6022F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提示用户输入明文文件名、密文文件名和恢复出的明文的文件名</m:t>
        </m:r>
      </m:oMath>
    </w:p>
    <w:p w:rsidR="00D6022F" w:rsidRDefault="00D6022F" w:rsidP="00D6022F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用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把对应的明文文件加密，存放到对应的密文文件中</m:t>
        </m:r>
      </m:oMath>
    </w:p>
    <w:p w:rsidR="006E5CE6" w:rsidRDefault="006E5CE6" w:rsidP="00D6022F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用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把对应的密文文件解密，存放到对应的会付出的明文文件中</m:t>
        </m:r>
      </m:oMath>
    </w:p>
    <w:p w:rsidR="006E5CE6" w:rsidRDefault="00257C0E" w:rsidP="00257C0E">
      <w:pPr>
        <w:pStyle w:val="2"/>
      </w:pPr>
      <w:r>
        <w:rPr>
          <w:rFonts w:hint="eastAsia"/>
        </w:rPr>
        <w:t>分析</w:t>
      </w:r>
    </w:p>
    <w:p w:rsidR="00257C0E" w:rsidRDefault="00257C0E" w:rsidP="00257C0E">
      <w:pPr>
        <w:pStyle w:val="3"/>
      </w:pPr>
      <w:r>
        <w:rPr>
          <w:rFonts w:hint="eastAsia"/>
        </w:rPr>
        <w:t>单轮Feistel密码结构</w:t>
      </w:r>
    </w:p>
    <w:p w:rsidR="00257C0E" w:rsidRDefault="00257C0E" w:rsidP="00257C0E">
      <w:r>
        <w:tab/>
      </w:r>
      <w:r>
        <w:rPr>
          <w:rFonts w:hint="eastAsia"/>
        </w:rPr>
        <w:t>单轮</w:t>
      </w:r>
      <w:r>
        <w:t>Feistel</w:t>
      </w:r>
      <w:r>
        <w:rPr>
          <w:rFonts w:hint="eastAsia"/>
        </w:rPr>
        <w:t>密码结构中，</w:t>
      </w:r>
      <w:r>
        <w:rPr>
          <w:rFonts w:hint="eastAsia"/>
        </w:rPr>
        <w:t>F</w:t>
      </w:r>
      <w:r>
        <w:rPr>
          <w:rFonts w:hint="eastAsia"/>
        </w:rPr>
        <w:t>函数的时空复杂度不确定。易知其它操作的时空复杂度为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，所以时空复杂度取决于</w:t>
      </w:r>
      <w:r>
        <w:rPr>
          <w:rFonts w:hint="eastAsia"/>
        </w:rPr>
        <w:t>F</w:t>
      </w:r>
      <w:r>
        <w:rPr>
          <w:rFonts w:hint="eastAsia"/>
        </w:rPr>
        <w:t>函数。</w:t>
      </w:r>
    </w:p>
    <w:p w:rsidR="00257C0E" w:rsidRDefault="00257C0E" w:rsidP="00257C0E">
      <w:pPr>
        <w:pStyle w:val="3"/>
      </w:pPr>
      <w:r>
        <w:rPr>
          <w:rFonts w:hint="eastAsia"/>
        </w:rPr>
        <w:t>多轮Feistel密码结构</w:t>
      </w:r>
    </w:p>
    <w:p w:rsidR="00257C0E" w:rsidRDefault="00257C0E" w:rsidP="00257C0E">
      <w:r>
        <w:tab/>
      </w:r>
      <w:r>
        <w:rPr>
          <w:rFonts w:hint="eastAsia"/>
        </w:rPr>
        <w:t>设轮数为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函数的时空复杂度分别为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:rsidR="00257C0E" w:rsidRDefault="00257C0E" w:rsidP="00257C0E">
      <w:r>
        <w:tab/>
      </w:r>
      <w:r>
        <w:rPr>
          <w:rFonts w:hint="eastAsia"/>
        </w:rPr>
        <w:t>单轮复杂度已经求出来，易知总时空复杂度分别为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:rsidR="00257C0E" w:rsidRDefault="00257C0E" w:rsidP="00257C0E">
      <w:pPr>
        <w:pStyle w:val="3"/>
      </w:pPr>
      <w:r>
        <w:rPr>
          <w:rFonts w:hint="eastAsia"/>
        </w:rPr>
        <w:t>密钥生成算法</w:t>
      </w:r>
    </w:p>
    <w:p w:rsidR="00E41680" w:rsidRDefault="00257C0E" w:rsidP="00E41680">
      <w:r>
        <w:tab/>
      </w:r>
      <w:r>
        <w:rPr>
          <w:rFonts w:hint="eastAsia"/>
        </w:rPr>
        <w:t>实际上密钥生成算法并不需要超过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级别的</w:t>
      </w:r>
      <w:r w:rsidR="00E41680">
        <w:rPr>
          <w:rFonts w:hint="eastAsia"/>
        </w:rPr>
        <w:t>额外空间，时间也由于算法规定，复杂度也是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E41680">
        <w:rPr>
          <w:rFonts w:hint="eastAsia"/>
        </w:rPr>
        <w:t>。</w:t>
      </w:r>
    </w:p>
    <w:p w:rsidR="00E41680" w:rsidRDefault="00E41680" w:rsidP="00E41680">
      <w:pPr>
        <w:pStyle w:val="3"/>
      </w:pPr>
      <m:oMath>
        <m:r>
          <m:rPr>
            <m:sty m:val="bi"/>
          </m:rPr>
          <w:rPr>
            <w:rFonts w:ascii="Cambria Math" w:hAnsi="Cambria Math" w:cs="Times New Roman" w:hint="eastAsia"/>
          </w:rPr>
          <m:t>F</m:t>
        </m:r>
      </m:oMath>
      <w:r>
        <w:rPr>
          <w:rFonts w:hint="eastAsia"/>
        </w:rPr>
        <w:t>函数</w:t>
      </w:r>
    </w:p>
    <w:p w:rsidR="00E41680" w:rsidRDefault="00E41680" w:rsidP="00E41680">
      <w:r>
        <w:lastRenderedPageBreak/>
        <w:tab/>
      </w:r>
      <w:r>
        <w:rPr>
          <w:rFonts w:hint="eastAsia"/>
        </w:rPr>
        <w:t>F</w:t>
      </w:r>
      <w:r>
        <w:rPr>
          <w:rFonts w:hint="eastAsia"/>
        </w:rPr>
        <w:t>函数实际上需要一定的额外空间来存放</w:t>
      </w:r>
      <w:r>
        <w:rPr>
          <w:rFonts w:hint="eastAsia"/>
        </w:rPr>
        <w:t>E</w:t>
      </w:r>
      <w:r>
        <w:rPr>
          <w:rFonts w:hint="eastAsia"/>
        </w:rPr>
        <w:t>置换后的结果。但是总体上由于步骤确定、数据规模也确定，时空复杂度也都是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E41680" w:rsidRDefault="00E41680" w:rsidP="00E41680">
      <w:pPr>
        <w:pStyle w:val="3"/>
      </w:pPr>
      <w:r>
        <w:rPr>
          <w:rFonts w:hint="eastAsia"/>
        </w:rPr>
        <w:t>核心处理算法</w:t>
      </w:r>
    </w:p>
    <w:p w:rsidR="00E41680" w:rsidRDefault="00E41680" w:rsidP="00E41680">
      <w:r>
        <w:tab/>
      </w:r>
      <w:r>
        <w:rPr>
          <w:rFonts w:hint="eastAsia"/>
        </w:rPr>
        <w:t>核心处理算法实际上是多轮</w:t>
      </w:r>
      <w:r>
        <w:rPr>
          <w:rFonts w:hint="eastAsia"/>
        </w:rPr>
        <w:t>Feistel</w:t>
      </w:r>
      <w:r>
        <w:rPr>
          <w:rFonts w:hint="eastAsia"/>
        </w:rPr>
        <w:t>密码结构，以及一些外围的算法。它们的时空复杂度都是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，所以总时空复杂度也是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E41680" w:rsidRDefault="00E41680" w:rsidP="00E41680">
      <w:pPr>
        <w:pStyle w:val="3"/>
      </w:pPr>
      <w:r>
        <w:rPr>
          <w:rFonts w:hint="eastAsia"/>
        </w:rPr>
        <w:t>加解密算法</w:t>
      </w:r>
    </w:p>
    <w:p w:rsidR="00E41680" w:rsidRDefault="00E41680" w:rsidP="00E41680">
      <w:r>
        <w:tab/>
      </w:r>
      <w:r>
        <w:rPr>
          <w:rFonts w:hint="eastAsia"/>
        </w:rPr>
        <w:t>加解密算法实际上是自动生成密钥的核心处理算法。因此易知时空复杂度都是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E41680" w:rsidRDefault="00E41680" w:rsidP="00E41680">
      <w:pPr>
        <w:pStyle w:val="3"/>
      </w:pPr>
      <w:r>
        <w:rPr>
          <w:rFonts w:hint="eastAsia"/>
        </w:rPr>
        <w:t>文件加解密算法</w:t>
      </w:r>
    </w:p>
    <w:p w:rsidR="00E41680" w:rsidRDefault="00E41680" w:rsidP="00E41680">
      <w:r>
        <w:tab/>
      </w:r>
      <w:proofErr w:type="gramStart"/>
      <w:r>
        <w:rPr>
          <w:rFonts w:hint="eastAsia"/>
        </w:rPr>
        <w:t>设文件</w:t>
      </w:r>
      <w:proofErr w:type="gramEnd"/>
      <w:r>
        <w:rPr>
          <w:rFonts w:hint="eastAsia"/>
        </w:rPr>
        <w:t>的长度为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。</w:t>
      </w:r>
    </w:p>
    <w:p w:rsidR="00E41680" w:rsidRDefault="00E41680" w:rsidP="00E41680">
      <w:r>
        <w:tab/>
      </w:r>
      <w:r>
        <w:rPr>
          <w:rFonts w:hint="eastAsia"/>
        </w:rPr>
        <w:t>易知对文件的每个块，加解密都是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的时空复杂度。由于要填充的</w:t>
      </w:r>
      <w:proofErr w:type="gramStart"/>
      <w:r>
        <w:rPr>
          <w:rFonts w:hint="eastAsia"/>
        </w:rPr>
        <w:t>块最多</w:t>
      </w:r>
      <w:proofErr w:type="gramEnd"/>
      <w:r>
        <w:rPr>
          <w:rFonts w:hint="eastAsia"/>
        </w:rPr>
        <w:t>只有一个，所以时间复杂度也是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func>
      </m:oMath>
      <w:r>
        <w:rPr>
          <w:rFonts w:hint="eastAsia"/>
        </w:rPr>
        <w:t>。但是由于加密前后数据没有依赖关系，所以</w:t>
      </w:r>
      <w:r w:rsidR="007E2E41">
        <w:rPr>
          <w:rFonts w:hint="eastAsia"/>
        </w:rPr>
        <w:t>空间复杂度是一次加解密的空间复杂度，为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7E2E41">
        <w:rPr>
          <w:rFonts w:hint="eastAsia"/>
        </w:rPr>
        <w:t>。</w:t>
      </w:r>
    </w:p>
    <w:p w:rsidR="007E2E41" w:rsidRDefault="007E2E41" w:rsidP="007E2E41">
      <w:pPr>
        <w:pStyle w:val="3"/>
      </w:pPr>
      <w:r>
        <w:rPr>
          <w:rFonts w:hint="eastAsia"/>
        </w:rPr>
        <w:t>文件加解密演示算法</w:t>
      </w:r>
    </w:p>
    <w:p w:rsidR="007E2E41" w:rsidRDefault="007E2E41" w:rsidP="007E2E41">
      <w:r>
        <w:tab/>
      </w:r>
      <w:r>
        <w:rPr>
          <w:rFonts w:hint="eastAsia"/>
        </w:rPr>
        <w:t>实际上是包装好的文件加解密算法，因此时空复杂度为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7E2E41" w:rsidRDefault="007E2E41" w:rsidP="007E2E41">
      <w:pPr>
        <w:pStyle w:val="2"/>
      </w:pPr>
      <w:r>
        <w:rPr>
          <w:rFonts w:hint="eastAsia"/>
        </w:rPr>
        <w:t>测试</w:t>
      </w:r>
    </w:p>
    <w:p w:rsidR="007E2E41" w:rsidRDefault="004F119D" w:rsidP="004F119D">
      <w:pPr>
        <w:tabs>
          <w:tab w:val="clear" w:pos="480"/>
        </w:tabs>
        <w:ind w:firstLineChars="200" w:firstLine="480"/>
      </w:pPr>
      <w:r>
        <w:rPr>
          <w:rFonts w:hint="eastAsia"/>
        </w:rPr>
        <w:t>使用预置好的几组明密文对进行测试。</w:t>
      </w:r>
    </w:p>
    <w:p w:rsidR="004F119D" w:rsidRDefault="004F119D" w:rsidP="004F119D">
      <w:r>
        <w:rPr>
          <w:rFonts w:hint="eastAsia"/>
          <w:noProof/>
        </w:rPr>
        <w:drawing>
          <wp:inline distT="0" distB="0" distL="0" distR="0">
            <wp:extent cx="5274310" cy="717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47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9D" w:rsidRDefault="004F119D" w:rsidP="004F119D">
      <w:pPr>
        <w:ind w:firstLineChars="200" w:firstLine="480"/>
      </w:pPr>
      <w:r>
        <w:rPr>
          <w:rFonts w:hint="eastAsia"/>
        </w:rPr>
        <w:t>经过验算，结果正确。</w:t>
      </w:r>
    </w:p>
    <w:p w:rsidR="004F119D" w:rsidRDefault="004F119D" w:rsidP="004F119D">
      <w:r>
        <w:rPr>
          <w:rFonts w:hint="eastAsia"/>
          <w:noProof/>
        </w:rPr>
        <w:drawing>
          <wp:inline distT="0" distB="0" distL="0" distR="0">
            <wp:extent cx="1364098" cy="70110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FE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9D" w:rsidRDefault="004F119D" w:rsidP="004F119D">
      <w:pPr>
        <w:pStyle w:val="2"/>
      </w:pPr>
      <w:r>
        <w:rPr>
          <w:rFonts w:hint="eastAsia"/>
        </w:rPr>
        <w:t>优化</w:t>
      </w:r>
    </w:p>
    <w:p w:rsidR="004F119D" w:rsidRDefault="004F119D" w:rsidP="004F119D">
      <w:pPr>
        <w:pStyle w:val="3"/>
      </w:pPr>
      <w:r>
        <w:rPr>
          <w:rFonts w:hint="eastAsia"/>
        </w:rPr>
        <w:t>单轮Feistel密码结构</w:t>
      </w:r>
    </w:p>
    <w:p w:rsidR="004F119D" w:rsidRDefault="004F119D" w:rsidP="004F119D">
      <w:r>
        <w:tab/>
      </w:r>
      <w:r>
        <w:rPr>
          <w:rFonts w:hint="eastAsia"/>
        </w:rPr>
        <w:t>实际上单轮</w:t>
      </w:r>
      <w:r>
        <w:rPr>
          <w:rFonts w:hint="eastAsia"/>
        </w:rPr>
        <w:t>Feistel</w:t>
      </w:r>
      <w:r>
        <w:rPr>
          <w:rFonts w:hint="eastAsia"/>
        </w:rPr>
        <w:t>密码结构优化的点比较少，但是可以把要处理的数据的左右两边分别放在一个</w:t>
      </w:r>
      <w:r>
        <w:rPr>
          <w:rFonts w:hint="eastAsia"/>
        </w:rPr>
        <w:t>32</w:t>
      </w:r>
      <w:r>
        <w:rPr>
          <w:rFonts w:hint="eastAsia"/>
        </w:rPr>
        <w:t>位整数中。这样对比特流的异或速度会更快。</w:t>
      </w:r>
    </w:p>
    <w:p w:rsidR="004F119D" w:rsidRDefault="004F119D" w:rsidP="004F119D">
      <w:pPr>
        <w:pStyle w:val="3"/>
      </w:pPr>
      <w:r>
        <w:rPr>
          <w:rFonts w:hint="eastAsia"/>
        </w:rPr>
        <w:t>多轮Feistel密码结构</w:t>
      </w:r>
    </w:p>
    <w:p w:rsidR="004F119D" w:rsidRDefault="004F119D" w:rsidP="004F119D">
      <w:r>
        <w:tab/>
      </w:r>
      <w:r>
        <w:rPr>
          <w:rFonts w:hint="eastAsia"/>
        </w:rPr>
        <w:t>多轮</w:t>
      </w:r>
      <w:r>
        <w:rPr>
          <w:rFonts w:hint="eastAsia"/>
        </w:rPr>
        <w:t>Feistel</w:t>
      </w:r>
      <w:r>
        <w:rPr>
          <w:rFonts w:hint="eastAsia"/>
        </w:rPr>
        <w:t>密码结构其实数据前后依赖关系非常明显，所以比较难并行化。但是可以让使用的空间变小，这样更能有效地利用处理器的缓存。</w:t>
      </w:r>
    </w:p>
    <w:p w:rsidR="004F119D" w:rsidRDefault="004F119D" w:rsidP="004F119D">
      <w:pPr>
        <w:pStyle w:val="3"/>
      </w:pPr>
      <w:r>
        <w:rPr>
          <w:rFonts w:hint="eastAsia"/>
        </w:rPr>
        <w:t>密钥生成算法</w:t>
      </w:r>
    </w:p>
    <w:p w:rsidR="00AB21E1" w:rsidRDefault="004F119D" w:rsidP="004F119D">
      <w:r>
        <w:tab/>
      </w:r>
      <w:r>
        <w:rPr>
          <w:rFonts w:hint="eastAsia"/>
        </w:rPr>
        <w:t>密钥生成算法其实数据依赖比较小，可以并行实现。但是并行实现需要注意</w:t>
      </w:r>
      <w:r>
        <w:rPr>
          <w:rFonts w:hint="eastAsia"/>
        </w:rPr>
        <w:lastRenderedPageBreak/>
        <w:t>并行实体之间的通信、缓存的高效利用和基于时间的侧信道攻击。如果通信没有做好，可能会重新计算密钥。</w:t>
      </w:r>
      <w:r w:rsidR="00AB21E1">
        <w:rPr>
          <w:rFonts w:hint="eastAsia"/>
        </w:rPr>
        <w:t>如果使用了基于时间的算法，可能受到基于时间的侧信道攻击。</w:t>
      </w:r>
    </w:p>
    <w:p w:rsidR="00AB21E1" w:rsidRDefault="00AB21E1" w:rsidP="00AB21E1">
      <w:pPr>
        <w:pStyle w:val="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AB21E1">
        <w:rPr>
          <w:rFonts w:hint="eastAsia"/>
        </w:rPr>
        <w:t>函数</w:t>
      </w:r>
    </w:p>
    <w:p w:rsidR="008B3587" w:rsidRDefault="00AB21E1" w:rsidP="00AB21E1">
      <w:r>
        <w:tab/>
        <w:t>F</w:t>
      </w:r>
      <w:r>
        <w:t>函数</w:t>
      </w:r>
      <w:r>
        <w:rPr>
          <w:rFonts w:hint="eastAsia"/>
        </w:rPr>
        <w:t>其实在</w:t>
      </w:r>
      <w:r>
        <w:rPr>
          <w:rFonts w:hint="eastAsia"/>
        </w:rPr>
        <w:t>S</w:t>
      </w:r>
      <w:proofErr w:type="gramStart"/>
      <w:r>
        <w:t>盒</w:t>
      </w:r>
      <w:r>
        <w:rPr>
          <w:rFonts w:hint="eastAsia"/>
        </w:rPr>
        <w:t>处可以</w:t>
      </w:r>
      <w:proofErr w:type="gramEnd"/>
      <w:r>
        <w:rPr>
          <w:rFonts w:hint="eastAsia"/>
        </w:rPr>
        <w:t>并行化，</w:t>
      </w:r>
      <w:r w:rsidR="008B3587">
        <w:rPr>
          <w:rFonts w:hint="eastAsia"/>
        </w:rPr>
        <w:t>但是并行化效果不明显，</w:t>
      </w:r>
      <w:r w:rsidR="008B3587">
        <w:t>因为</w:t>
      </w:r>
      <w:r w:rsidR="008B3587">
        <w:rPr>
          <w:rFonts w:hint="eastAsia"/>
        </w:rPr>
        <w:t>处理的数据量太小了。</w:t>
      </w:r>
      <w:r w:rsidR="009E718B">
        <w:rPr>
          <w:rFonts w:hint="eastAsia"/>
        </w:rPr>
        <w:t>其余的步骤实际上数据依赖比较大，也难以再次分解。</w:t>
      </w:r>
    </w:p>
    <w:p w:rsidR="009E718B" w:rsidRDefault="009E718B" w:rsidP="009E718B">
      <w:pPr>
        <w:pStyle w:val="3"/>
      </w:pPr>
      <w:r>
        <w:rPr>
          <w:rFonts w:hint="eastAsia"/>
        </w:rPr>
        <w:t>核心处理算法</w:t>
      </w:r>
    </w:p>
    <w:p w:rsidR="009E718B" w:rsidRDefault="009E718B" w:rsidP="009E718B">
      <w:r>
        <w:tab/>
      </w:r>
      <w:r>
        <w:rPr>
          <w:rFonts w:hint="eastAsia"/>
        </w:rPr>
        <w:t>实际上，核心处理算法是</w:t>
      </w:r>
      <w:r>
        <w:rPr>
          <w:rFonts w:hint="eastAsia"/>
        </w:rPr>
        <w:t>F</w:t>
      </w:r>
      <w:r>
        <w:rPr>
          <w:rFonts w:hint="eastAsia"/>
        </w:rPr>
        <w:t>函数和多轮</w:t>
      </w:r>
      <w:r>
        <w:rPr>
          <w:rFonts w:hint="eastAsia"/>
        </w:rPr>
        <w:t>Feistel</w:t>
      </w:r>
      <w:r>
        <w:rPr>
          <w:rFonts w:hint="eastAsia"/>
        </w:rPr>
        <w:t>密码结构的综合。可以把每步的状态信息单独拿出来，再做加密。这样不会保存中间的密钥，但实际上提高不了什么安全性，因为密钥生成的步骤已知，知道任何一步的密钥就能知道所有的密钥。所以为了提高程序的模块化程度，可以提前算出每一步的密钥。</w:t>
      </w:r>
    </w:p>
    <w:p w:rsidR="009E718B" w:rsidRDefault="009E718B" w:rsidP="009E718B">
      <w:pPr>
        <w:pStyle w:val="3"/>
      </w:pPr>
      <w:r>
        <w:rPr>
          <w:rFonts w:hint="eastAsia"/>
        </w:rPr>
        <w:t>加解密算法</w:t>
      </w:r>
    </w:p>
    <w:p w:rsidR="009E718B" w:rsidRDefault="009E718B" w:rsidP="009E718B">
      <w:r>
        <w:tab/>
      </w:r>
      <w:r>
        <w:rPr>
          <w:rFonts w:hint="eastAsia"/>
        </w:rPr>
        <w:t>加解密算法其实是核心处理算法和密钥生成算法的综合。加解密算法其实只是密钥使用的顺序不一样，因此可以统一，只要在解密时把密钥序列的顺序颠倒过来就行，因此可以把核心处理算法单独拿出来。</w:t>
      </w:r>
    </w:p>
    <w:p w:rsidR="009E718B" w:rsidRDefault="009E718B" w:rsidP="009E718B">
      <w:pPr>
        <w:pStyle w:val="3"/>
      </w:pPr>
      <w:r>
        <w:rPr>
          <w:rFonts w:hint="eastAsia"/>
        </w:rPr>
        <w:t>文件加解密算法</w:t>
      </w:r>
    </w:p>
    <w:p w:rsidR="00DA2DF5" w:rsidRDefault="009E718B" w:rsidP="009E718B">
      <w:r>
        <w:tab/>
      </w:r>
      <w:r>
        <w:rPr>
          <w:rFonts w:hint="eastAsia"/>
        </w:rPr>
        <w:t>文件加解密其实是使用了把分组密码改造成流密码的一种常见模式：</w:t>
      </w:r>
      <w:r>
        <w:rPr>
          <w:rFonts w:hint="eastAsia"/>
        </w:rPr>
        <w:t>CFB</w:t>
      </w:r>
      <w:r>
        <w:rPr>
          <w:rFonts w:hint="eastAsia"/>
        </w:rPr>
        <w:t>模式。这种模式中每一块的加密是独立的，不依赖于其它的块，因此方便并行执行。但是缺点是明文</w:t>
      </w:r>
      <w:r w:rsidR="00DA2DF5">
        <w:rPr>
          <w:rFonts w:hint="eastAsia"/>
        </w:rPr>
        <w:t>块</w:t>
      </w:r>
      <w:r>
        <w:rPr>
          <w:rFonts w:hint="eastAsia"/>
        </w:rPr>
        <w:t>和密文</w:t>
      </w:r>
      <w:r w:rsidR="00DA2DF5">
        <w:rPr>
          <w:rFonts w:hint="eastAsia"/>
        </w:rPr>
        <w:t>块</w:t>
      </w:r>
      <w:r>
        <w:rPr>
          <w:rFonts w:hint="eastAsia"/>
        </w:rPr>
        <w:t>的</w:t>
      </w:r>
      <w:r w:rsidR="00DA2DF5">
        <w:rPr>
          <w:rFonts w:hint="eastAsia"/>
        </w:rPr>
        <w:t>对应是确定的，所以攻击者能收集到较多的明密文对。</w:t>
      </w:r>
    </w:p>
    <w:p w:rsidR="00DA2DF5" w:rsidRDefault="00DA2DF5" w:rsidP="009E718B">
      <w:r>
        <w:tab/>
      </w:r>
      <w:r>
        <w:rPr>
          <w:rFonts w:hint="eastAsia"/>
        </w:rPr>
        <w:t>也可以用</w:t>
      </w:r>
      <w:proofErr w:type="gramStart"/>
      <w:r>
        <w:rPr>
          <w:rFonts w:hint="eastAsia"/>
        </w:rPr>
        <w:t>其它把</w:t>
      </w:r>
      <w:proofErr w:type="gramEnd"/>
      <w:r>
        <w:rPr>
          <w:rFonts w:hint="eastAsia"/>
        </w:rPr>
        <w:t>分组密码改造成流密码的常见模式，它们各有各的特点。</w:t>
      </w:r>
    </w:p>
    <w:p w:rsidR="00DA2DF5" w:rsidRDefault="00DA2DF5" w:rsidP="00DA2DF5">
      <w:pPr>
        <w:pStyle w:val="3"/>
      </w:pPr>
      <w:r>
        <w:rPr>
          <w:rFonts w:hint="eastAsia"/>
        </w:rPr>
        <w:t>文件加解密演示算法</w:t>
      </w:r>
    </w:p>
    <w:p w:rsidR="00DA2DF5" w:rsidRDefault="00DA2DF5" w:rsidP="00DA2DF5">
      <w:r>
        <w:tab/>
      </w:r>
      <w:r>
        <w:rPr>
          <w:rFonts w:hint="eastAsia"/>
        </w:rPr>
        <w:t>可以在用户友好性上做优化，比如给用户图形界面等等。</w:t>
      </w:r>
    </w:p>
    <w:p w:rsidR="00DA2DF5" w:rsidRDefault="00DA2DF5" w:rsidP="00DA2DF5">
      <w:pPr>
        <w:pStyle w:val="1"/>
      </w:pPr>
      <w:r>
        <w:rPr>
          <w:rFonts w:hint="eastAsia"/>
        </w:rPr>
        <w:t>对三轮DES的差分攻击</w:t>
      </w:r>
    </w:p>
    <w:p w:rsidR="00DA2DF5" w:rsidRDefault="00DA2DF5" w:rsidP="00DA2DF5">
      <w:pPr>
        <w:pStyle w:val="2"/>
      </w:pPr>
      <w:r>
        <w:rPr>
          <w:rFonts w:hint="eastAsia"/>
        </w:rPr>
        <w:t>原理</w:t>
      </w:r>
    </w:p>
    <w:p w:rsidR="00DA2DF5" w:rsidRDefault="00DA2DF5" w:rsidP="00DA2DF5">
      <w:pPr>
        <w:pStyle w:val="3"/>
      </w:pPr>
      <w:r>
        <w:rPr>
          <w:rFonts w:hint="eastAsia"/>
        </w:rPr>
        <w:t>三轮DES算法</w:t>
      </w:r>
    </w:p>
    <w:p w:rsidR="00DA2DF5" w:rsidRDefault="00DA2DF5" w:rsidP="00DA2DF5">
      <w:r>
        <w:tab/>
      </w:r>
      <w:r>
        <w:rPr>
          <w:rFonts w:hint="eastAsia"/>
        </w:rPr>
        <w:t>三轮</w:t>
      </w:r>
      <w:r>
        <w:rPr>
          <w:rFonts w:hint="eastAsia"/>
        </w:rPr>
        <w:t>DES</w:t>
      </w:r>
      <w:r>
        <w:rPr>
          <w:rFonts w:hint="eastAsia"/>
        </w:rPr>
        <w:t>实际上比常规</w:t>
      </w:r>
      <w:r>
        <w:t>DES</w:t>
      </w:r>
      <w:r>
        <w:rPr>
          <w:rFonts w:hint="eastAsia"/>
        </w:rPr>
        <w:t>简单得多。常规</w:t>
      </w:r>
      <w:r>
        <w:rPr>
          <w:rFonts w:hint="eastAsia"/>
        </w:rPr>
        <w:t>DES</w:t>
      </w:r>
      <w:r>
        <w:rPr>
          <w:rFonts w:hint="eastAsia"/>
        </w:rPr>
        <w:t>去掉了</w:t>
      </w:r>
      <w:r>
        <w:rPr>
          <w:rFonts w:hint="eastAsia"/>
        </w:rPr>
        <w:t>IP</w:t>
      </w:r>
      <w:r>
        <w:rPr>
          <w:rFonts w:hint="eastAsia"/>
        </w:rPr>
        <w:t>置换和</w:t>
      </w:r>
      <w:r>
        <w:rPr>
          <w:rFonts w:hint="eastAsia"/>
        </w:rPr>
        <w:t>IP</w:t>
      </w:r>
      <w:r w:rsidRPr="00DA2DF5">
        <w:rPr>
          <w:rFonts w:hint="eastAsia"/>
          <w:vertAlign w:val="superscript"/>
        </w:rPr>
        <w:t>-1</w:t>
      </w:r>
      <w:r>
        <w:rPr>
          <w:rFonts w:hint="eastAsia"/>
        </w:rPr>
        <w:t>置换，以及最后的交换左右两半部分，然后把</w:t>
      </w:r>
      <w:r>
        <w:rPr>
          <w:rFonts w:hint="eastAsia"/>
        </w:rPr>
        <w:t>16</w:t>
      </w:r>
      <w:r>
        <w:rPr>
          <w:rFonts w:hint="eastAsia"/>
        </w:rPr>
        <w:t>轮</w:t>
      </w:r>
      <w:r>
        <w:rPr>
          <w:rFonts w:hint="eastAsia"/>
        </w:rPr>
        <w:t>Feistel</w:t>
      </w:r>
      <w:r>
        <w:rPr>
          <w:rFonts w:hint="eastAsia"/>
        </w:rPr>
        <w:t>变换改为</w:t>
      </w:r>
      <w:r>
        <w:rPr>
          <w:rFonts w:hint="eastAsia"/>
        </w:rPr>
        <w:t>3</w:t>
      </w:r>
      <w:r>
        <w:rPr>
          <w:rFonts w:hint="eastAsia"/>
        </w:rPr>
        <w:t>轮，就是三轮</w:t>
      </w:r>
      <w:r>
        <w:rPr>
          <w:rFonts w:hint="eastAsia"/>
        </w:rPr>
        <w:t>DES</w:t>
      </w:r>
      <w:r>
        <w:rPr>
          <w:rFonts w:hint="eastAsia"/>
        </w:rPr>
        <w:t>。实际上三轮</w:t>
      </w:r>
      <w:r>
        <w:rPr>
          <w:rFonts w:hint="eastAsia"/>
        </w:rPr>
        <w:t>DES</w:t>
      </w:r>
      <w:r>
        <w:rPr>
          <w:rFonts w:hint="eastAsia"/>
        </w:rPr>
        <w:t>也可以加上上述的两个置换和交换，但是它们都是很轻易就可逆的，对差分攻击实际上没有什么影响，因此可以忽略。密钥生成算法不变，但是加密时只取前</w:t>
      </w:r>
      <w:r>
        <w:rPr>
          <w:rFonts w:hint="eastAsia"/>
        </w:rPr>
        <w:t>3</w:t>
      </w:r>
      <w:r>
        <w:rPr>
          <w:rFonts w:hint="eastAsia"/>
        </w:rPr>
        <w:t>个密钥。</w:t>
      </w:r>
    </w:p>
    <w:p w:rsidR="00DA2DF5" w:rsidRDefault="004D121A" w:rsidP="00DA2DF5">
      <w:pPr>
        <w:pStyle w:val="3"/>
      </w:pPr>
      <w:r>
        <w:rPr>
          <w:rFonts w:hint="eastAsia"/>
        </w:rPr>
        <w:t>差分</w:t>
      </w:r>
    </w:p>
    <w:p w:rsidR="00DA2DF5" w:rsidRDefault="00DA2DF5" w:rsidP="00DA2DF5">
      <w:r>
        <w:tab/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为一个特定的</w:t>
      </w:r>
      <w:r>
        <w:rPr>
          <w:rFonts w:hint="eastAsia"/>
        </w:rPr>
        <w:t>S</w:t>
      </w:r>
      <w:r>
        <w:rPr>
          <w:rFonts w:hint="eastAsia"/>
        </w:rPr>
        <w:t>盒（</w:t>
      </w:r>
      <m:oMath>
        <m:r>
          <w:rPr>
            <w:rFonts w:ascii="Cambria Math" w:hAnsi="Cambria Math"/>
          </w:rPr>
          <m:t>1≤j≤8</m:t>
        </m:r>
      </m:oMath>
      <w:r>
        <w:rPr>
          <w:rFonts w:hint="eastAsia"/>
        </w:rPr>
        <w:t>），考虑长度为</w:t>
      </w:r>
      <w:r>
        <w:rPr>
          <w:rFonts w:hint="eastAsia"/>
        </w:rPr>
        <w:t>6</w:t>
      </w:r>
      <w:r>
        <w:rPr>
          <w:rFonts w:hint="eastAsia"/>
        </w:rPr>
        <w:t>的比特串的一个有序对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的输入异或为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，输出异或为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9D5031">
        <w:rPr>
          <w:rFonts w:hint="eastAsia"/>
        </w:rPr>
        <w:t>。定义集合</w:t>
      </w:r>
      <m:oMath>
        <m:r>
          <m:rPr>
            <m:sty m:val="p"/>
          </m:rPr>
          <w:rPr>
            <w:rFonts w:ascii="Cambria Math" w:hAnsi="Cambria Math"/>
          </w:rPr>
          <w:lastRenderedPageBreak/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⊕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9D5031">
        <w:rPr>
          <w:rFonts w:hint="eastAsia"/>
        </w:rPr>
        <w:t>。因为对任意给定的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9D503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5031">
        <w:rPr>
          <w:rFonts w:hint="eastAsia"/>
        </w:rPr>
        <w:t>确定，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D5031">
        <w:rPr>
          <w:rFonts w:hint="eastAsia"/>
        </w:rPr>
        <w:t>也随之确定，因此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=64</m:t>
        </m:r>
      </m:oMath>
      <w:r w:rsidR="009D5031">
        <w:rPr>
          <w:rFonts w:hint="eastAsia"/>
        </w:rPr>
        <w:t>。对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9D5031">
        <w:rPr>
          <w:rFonts w:hint="eastAsia"/>
        </w:rPr>
        <w:t>中的每一对，我们能计算出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5031">
        <w:rPr>
          <w:rFonts w:hint="eastAsia"/>
        </w:rPr>
        <w:t>的输出异或，可以计算出分布是非均匀的，这就是攻击</w:t>
      </w:r>
      <w:r w:rsidR="009D5031">
        <w:rPr>
          <w:rFonts w:hint="eastAsia"/>
        </w:rPr>
        <w:t>DES</w:t>
      </w:r>
      <w:r w:rsidR="009D5031">
        <w:rPr>
          <w:rFonts w:hint="eastAsia"/>
        </w:rPr>
        <w:t>的基础。</w:t>
      </w:r>
    </w:p>
    <w:p w:rsidR="009D5031" w:rsidRDefault="009D5031" w:rsidP="00DA2DF5">
      <w:r>
        <w:tab/>
      </w: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⊕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>。</w:t>
      </w:r>
    </w:p>
    <w:p w:rsidR="000629A5" w:rsidRDefault="000629A5" w:rsidP="000629A5">
      <w:pPr>
        <w:pStyle w:val="3"/>
      </w:pPr>
      <w:r>
        <w:rPr>
          <w:rFonts w:hint="eastAsia"/>
        </w:rPr>
        <w:t>破译密钥部分比特串</w:t>
      </w:r>
    </w:p>
    <w:p w:rsidR="000629A5" w:rsidRDefault="000629A5" w:rsidP="000629A5">
      <w:r>
        <w:tab/>
      </w:r>
      <w:r>
        <w:rPr>
          <w:rFonts w:hint="eastAsia"/>
        </w:rPr>
        <w:t>DES</w:t>
      </w:r>
      <w:r>
        <w:rPr>
          <w:rFonts w:hint="eastAsia"/>
        </w:rPr>
        <w:t>中，在第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轮中</w:t>
      </w:r>
      <w:r>
        <w:rPr>
          <w:rFonts w:hint="eastAsia"/>
        </w:rPr>
        <w:t>S</w:t>
      </w:r>
      <w:r>
        <w:rPr>
          <w:rFonts w:hint="eastAsia"/>
        </w:rPr>
        <w:t>盒的输入为</w:t>
      </w:r>
      <m:oMath>
        <m:r>
          <w:rPr>
            <w:rFonts w:ascii="Cambria Math" w:hAnsi="Cambria Math"/>
          </w:rPr>
          <m:t>B=E⊕J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的扩展，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是由第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轮的密钥比特组成。由于</w:t>
      </w:r>
      <m:oMath>
        <m:r>
          <w:rPr>
            <w:rFonts w:ascii="Cambria Math" w:hAnsi="Cambria Math"/>
          </w:rPr>
          <m:t>B⊕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E⊕J</m:t>
            </m:r>
          </m:e>
        </m:d>
        <m:r>
          <w:rPr>
            <w:rFonts w:ascii="Cambria Math" w:hAnsi="Cambria Math"/>
          </w:rPr>
          <m:t>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⊕J</m:t>
            </m:r>
          </m:e>
        </m:d>
        <m:r>
          <w:rPr>
            <w:rFonts w:ascii="Cambria Math" w:hAnsi="Cambria Math"/>
          </w:rPr>
          <m:t>=E⊕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=E'</m:t>
        </m:r>
      </m:oMath>
      <w:r>
        <w:rPr>
          <w:rFonts w:hint="eastAsia"/>
        </w:rPr>
        <w:t>，所以输入异或不依赖于密钥比特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。</w:t>
      </w:r>
    </w:p>
    <w:p w:rsidR="000629A5" w:rsidRDefault="000629A5" w:rsidP="000629A5">
      <w:r>
        <w:tab/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都写成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rPr>
          <w:rFonts w:hint="eastAsia"/>
        </w:rPr>
        <w:t>比特串的并：</w:t>
      </w:r>
    </w:p>
    <w:p w:rsidR="000629A5" w:rsidRDefault="000629A5" w:rsidP="000629A5">
      <w:r>
        <w:tab/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0629A5" w:rsidRDefault="000629A5" w:rsidP="000629A5">
      <w:r>
        <w:tab/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0629A5" w:rsidRDefault="000629A5" w:rsidP="000629A5">
      <w: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:rsidR="000629A5" w:rsidRDefault="000629A5" w:rsidP="000629A5">
      <w:r>
        <w:tab/>
      </w:r>
      <w:r>
        <w:rPr>
          <w:rFonts w:hint="eastAsia"/>
        </w:rPr>
        <w:t>类似地可表述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。</w:t>
      </w:r>
    </w:p>
    <w:p w:rsidR="000629A5" w:rsidRDefault="00367C3D" w:rsidP="000629A5">
      <w:r>
        <w:tab/>
      </w:r>
      <w:r>
        <w:rPr>
          <w:rFonts w:hint="eastAsia"/>
        </w:rPr>
        <w:t>对某个</w:t>
      </w:r>
      <m:oMath>
        <m:r>
          <w:rPr>
            <w:rFonts w:ascii="Cambria Math" w:hAnsi="Cambria Math"/>
          </w:rPr>
          <m:t>1≤j≤8</m:t>
        </m:r>
      </m:oMath>
      <w:r>
        <w:rPr>
          <w:rFonts w:hint="eastAsia"/>
        </w:rPr>
        <w:t>，假设我们知道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的值和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的输出异或值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，那么必有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。</w:t>
      </w:r>
    </w:p>
    <w:p w:rsidR="007B558F" w:rsidRDefault="007B558F" w:rsidP="007B558F">
      <w:pPr>
        <w:tabs>
          <w:tab w:val="clear" w:pos="480"/>
        </w:tabs>
      </w:pPr>
      <w:r>
        <w:tab/>
      </w:r>
      <w:r>
        <w:rPr>
          <w:rFonts w:hint="eastAsia"/>
        </w:rPr>
        <w:t>我们的目的是要破译密钥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的部分比特串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。定义测试集合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</m:d>
      </m:oMath>
      <w:r>
        <w:rPr>
          <w:rFonts w:hint="eastAsia"/>
        </w:rPr>
        <w:t>。这里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的形式，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是固定的，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。</w:t>
      </w:r>
    </w:p>
    <w:p w:rsidR="007B558F" w:rsidRDefault="007B558F" w:rsidP="007B558F">
      <w:pPr>
        <w:tabs>
          <w:tab w:val="clear" w:pos="480"/>
        </w:tabs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的两个输入，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的输出异或为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，那么密钥比特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出现在集合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之中。</w:t>
      </w:r>
    </w:p>
    <w:p w:rsidR="007B558F" w:rsidRDefault="007B558F" w:rsidP="007B558F">
      <w:pPr>
        <w:tabs>
          <w:tab w:val="clear" w:pos="480"/>
        </w:tabs>
      </w:pPr>
      <w:r>
        <w:tab/>
      </w:r>
      <w:r>
        <w:rPr>
          <w:rFonts w:hint="eastAsia"/>
        </w:rPr>
        <w:t>根据更多的明密文对，能得到更多求出来的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，各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的交集就是对应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所取的可能值。</w:t>
      </w:r>
    </w:p>
    <w:p w:rsidR="00FF6F1E" w:rsidRDefault="00FF6F1E" w:rsidP="00FF6F1E">
      <w:pPr>
        <w:pStyle w:val="3"/>
      </w:pPr>
      <w:r>
        <w:rPr>
          <w:rFonts w:hint="eastAsia"/>
        </w:rPr>
        <w:t>差分攻击</w:t>
      </w:r>
    </w:p>
    <w:p w:rsidR="00FF6F1E" w:rsidRDefault="00FF6F1E" w:rsidP="00FF6F1E">
      <w:r>
        <w:tab/>
      </w:r>
      <w:r>
        <w:rPr>
          <w:rFonts w:hint="eastAsia"/>
        </w:rPr>
        <w:t>设明文对为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，密文对为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。</w:t>
      </w:r>
    </w:p>
    <w:p w:rsidR="00FF6F1E" w:rsidRDefault="00FF6F1E" w:rsidP="00FF6F1E">
      <w:r>
        <w:tab/>
      </w:r>
      <w:r>
        <w:rPr>
          <w:rFonts w:hint="eastAsia"/>
        </w:rPr>
        <w:t>有表达式：</w:t>
      </w:r>
    </w:p>
    <w:p w:rsidR="00FF6F1E" w:rsidRDefault="00FF6F1E" w:rsidP="00FF6F1E">
      <w:pPr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⊕f(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FF6F1E" w:rsidRDefault="00FF6F1E" w:rsidP="00FF6F1E">
      <w:r>
        <w:tab/>
      </w:r>
      <w:r>
        <w:rPr>
          <w:rFonts w:hint="eastAsia"/>
        </w:rPr>
        <w:t>类似地，</w:t>
      </w:r>
    </w:p>
    <w:p w:rsidR="00FF6F1E" w:rsidRDefault="00FF6F1E" w:rsidP="00FF6F1E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:rsidR="00FF6F1E" w:rsidRDefault="00FF6F1E" w:rsidP="00FF6F1E">
      <w:r>
        <w:tab/>
      </w:r>
      <w:r>
        <w:rPr>
          <w:rFonts w:hint="eastAsia"/>
        </w:rPr>
        <w:t>于是有：</w:t>
      </w:r>
      <w:r>
        <w:br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:rsidR="008E617B" w:rsidRDefault="008E617B" w:rsidP="00FF6F1E">
      <w:r>
        <w:tab/>
      </w:r>
      <w:r>
        <w:rPr>
          <w:rFonts w:hint="eastAsia"/>
        </w:rPr>
        <w:t>假设选择了明文，使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，此时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为全</w:t>
      </w:r>
      <w:r>
        <w:rPr>
          <w:rFonts w:hint="eastAsia"/>
        </w:rPr>
        <w:t>0</w:t>
      </w:r>
      <w:proofErr w:type="gramStart"/>
      <w:r>
        <w:rPr>
          <w:rFonts w:hint="eastAsia"/>
        </w:rPr>
        <w:t>的串且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K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 K</m:t>
            </m:r>
          </m:e>
        </m:d>
      </m:oMath>
      <w:r>
        <w:rPr>
          <w:rFonts w:hint="eastAsia"/>
        </w:rPr>
        <w:t>，所</w:t>
      </w:r>
      <w:r>
        <w:rPr>
          <w:rFonts w:hint="eastAsia"/>
        </w:rPr>
        <w:lastRenderedPageBreak/>
        <w:t>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。由于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可以从两个明文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计算出，可知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已知。有：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分别表示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rPr>
          <w:rFonts w:hint="eastAsia"/>
        </w:rPr>
        <w:t>盒的两个输出，而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是固定的，为公开已知的置换，因此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⊕P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⊕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，由此可知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=C⊕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⊕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轮中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rPr>
          <w:rFonts w:hint="eastAsia"/>
        </w:rPr>
        <w:t>盒的输出异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8E617B" w:rsidRDefault="008E617B" w:rsidP="008E617B">
      <w:r>
        <w:tab/>
      </w:r>
      <w:r>
        <w:rPr>
          <w:rFonts w:hint="eastAsia"/>
        </w:rPr>
        <w:t>另外，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是已知的，它们是密文的一部分。因此，可用公开的扩展函数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E=E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。对第三轮来说，它们是</w:t>
      </w:r>
      <w:r>
        <w:rPr>
          <w:rFonts w:hint="eastAsia"/>
        </w:rPr>
        <w:t>S</w:t>
      </w:r>
      <w:r>
        <w:rPr>
          <w:rFonts w:hint="eastAsia"/>
        </w:rPr>
        <w:t>盒的输入。于是可由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，像前面的例子那样对各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中密钥比特可能值，着手构造对应的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。由他们来</w:t>
      </w:r>
      <w:proofErr w:type="gramStart"/>
      <w:r>
        <w:rPr>
          <w:rFonts w:hint="eastAsia"/>
        </w:rPr>
        <w:t>确定第</w:t>
      </w:r>
      <w:proofErr w:type="gramEnd"/>
      <w:r>
        <w:rPr>
          <w:rFonts w:hint="eastAsia"/>
        </w:rPr>
        <w:t>三轮密钥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中的</w:t>
      </w:r>
      <w:r>
        <w:rPr>
          <w:rFonts w:hint="eastAsia"/>
        </w:rPr>
        <w:t>48</w:t>
      </w:r>
      <w:r>
        <w:rPr>
          <w:rFonts w:hint="eastAsia"/>
        </w:rPr>
        <w:t>位。</w:t>
      </w:r>
      <w:r>
        <w:rPr>
          <w:rFonts w:hint="eastAsia"/>
        </w:rPr>
        <w:t>56</w:t>
      </w:r>
      <w:r>
        <w:rPr>
          <w:rFonts w:hint="eastAsia"/>
        </w:rPr>
        <w:t>位密钥中剩下的</w:t>
      </w:r>
      <w:r>
        <w:rPr>
          <w:rFonts w:hint="eastAsia"/>
        </w:rPr>
        <w:t>8</w:t>
      </w:r>
      <w:r>
        <w:rPr>
          <w:rFonts w:hint="eastAsia"/>
        </w:rPr>
        <w:t>比特可通过穷举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>
        <w:rPr>
          <w:rFonts w:hint="eastAsia"/>
        </w:rPr>
        <w:t>种可能来确定。</w:t>
      </w:r>
    </w:p>
    <w:p w:rsidR="008E617B" w:rsidRDefault="00C17FDA" w:rsidP="009B099C">
      <w:pPr>
        <w:pStyle w:val="2"/>
      </w:pPr>
      <w:r>
        <w:rPr>
          <w:rFonts w:hint="eastAsia"/>
        </w:rPr>
        <w:t>伪代码</w:t>
      </w:r>
    </w:p>
    <w:p w:rsidR="009B099C" w:rsidRDefault="009B099C" w:rsidP="009B099C">
      <w:pPr>
        <w:pStyle w:val="a3"/>
      </w:pPr>
      <w:r>
        <w:rPr>
          <w:b/>
        </w:rPr>
        <w:t>def</w:t>
      </w:r>
      <w:r>
        <w:t xml:space="preserve"> des_3round_cryptanalysis_differential(p: List[bytes], </w:t>
      </w:r>
    </w:p>
    <w:p w:rsidR="009B099C" w:rsidRDefault="009B099C" w:rsidP="009B099C">
      <w:pPr>
        <w:pStyle w:val="a3"/>
      </w:pPr>
      <w:r>
        <w:tab/>
        <w:t>c: List[bytes]) -&gt; List[bytes]:</w:t>
      </w:r>
    </w:p>
    <w:p w:rsidR="009B099C" w:rsidRDefault="009B099C" w:rsidP="009B099C">
      <w:pPr>
        <w:pStyle w:val="a3"/>
      </w:pPr>
      <w:r>
        <w:tab/>
      </w:r>
      <w:r>
        <w:rPr>
          <w:rFonts w:hint="eastAsia"/>
        </w:rPr>
        <w:t>对每对明文及其相应的密文</w:t>
      </w:r>
      <w:r>
        <w:t>:</w:t>
      </w:r>
    </w:p>
    <w:p w:rsidR="009B099C" w:rsidRDefault="009B099C" w:rsidP="009B099C">
      <w:pPr>
        <w:pStyle w:val="a3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⊕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</w:p>
    <w:p w:rsidR="009B099C" w:rsidRPr="009B099C" w:rsidRDefault="009B099C" w:rsidP="009B099C">
      <w:pPr>
        <w:pStyle w:val="a3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←E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:rsidR="009B099C" w:rsidRDefault="009B099C" w:rsidP="009B099C">
      <w:pPr>
        <w:pStyle w:val="a3"/>
      </w:pP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←E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</w:p>
    <w:p w:rsidR="009B099C" w:rsidRDefault="009B099C" w:rsidP="009B099C">
      <w:pPr>
        <w:pStyle w:val="a3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中的所有</m:t>
        </m:r>
        <m:r>
          <w:rPr>
            <w:rFonts w:ascii="Cambria Math" w:hAnsi="Cambria Math"/>
          </w:rPr>
          <m:t>j</m:t>
        </m:r>
      </m:oMath>
      <w:r>
        <w:t>:</w:t>
      </w:r>
    </w:p>
    <w:p w:rsidR="009B099C" w:rsidRDefault="009B099C" w:rsidP="009B099C">
      <w:pPr>
        <w:pStyle w:val="a3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计算</m:t>
        </m:r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:rsidR="009B099C" w:rsidRDefault="009B099C" w:rsidP="009B099C">
      <w:pPr>
        <w:pStyle w:val="a3"/>
      </w:pPr>
      <w:r>
        <w:tab/>
      </w:r>
      <w:r>
        <w:rPr>
          <w:rFonts w:hint="eastAsia"/>
        </w:rPr>
        <w:t>计算各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的交集</w:t>
      </w:r>
    </w:p>
    <w:p w:rsidR="009B099C" w:rsidRDefault="009B099C" w:rsidP="009B099C">
      <w:pPr>
        <w:pStyle w:val="a3"/>
      </w:pPr>
      <w:r>
        <w:tab/>
      </w:r>
      <w:r>
        <w:rPr>
          <w:rFonts w:hint="eastAsia"/>
        </w:rPr>
        <w:t>对补全剩下的</w:t>
      </w:r>
      <w:r>
        <w:rPr>
          <w:rFonts w:hint="eastAsia"/>
        </w:rPr>
        <w:t>8</w:t>
      </w:r>
      <w:r>
        <w:rPr>
          <w:rFonts w:hint="eastAsia"/>
        </w:rPr>
        <w:t>位后能得到的所有</w:t>
      </w:r>
      <m:oMath>
        <m:r>
          <w:rPr>
            <w:rFonts w:ascii="Cambria Math" w:hAnsi="Cambria Math"/>
          </w:rPr>
          <m:t>k</m:t>
        </m:r>
      </m:oMath>
      <w:r>
        <w:t>:</w:t>
      </w:r>
    </w:p>
    <w:p w:rsidR="009B099C" w:rsidRDefault="009B099C" w:rsidP="009B099C">
      <w:pPr>
        <w:pStyle w:val="a3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的所有元素用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加密后能得到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的所有元素</m:t>
        </m:r>
      </m:oMath>
      <w:r>
        <w:t>:</w:t>
      </w:r>
    </w:p>
    <w:p w:rsidR="009B099C" w:rsidRDefault="009B099C" w:rsidP="009B099C">
      <w:pPr>
        <w:pStyle w:val="a3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可能的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列表加入当前的</m:t>
        </m:r>
        <m:r>
          <w:rPr>
            <w:rFonts w:ascii="Cambria Math" w:hAnsi="Cambria Math"/>
          </w:rPr>
          <m:t>k</m:t>
        </m:r>
      </m:oMath>
    </w:p>
    <w:p w:rsidR="009B099C" w:rsidRDefault="009B099C" w:rsidP="009B099C">
      <w:pPr>
        <w:pStyle w:val="a3"/>
      </w:pPr>
      <w:r>
        <w:tab/>
      </w:r>
      <w:r>
        <w:rPr>
          <w:b/>
        </w:rPr>
        <w:t>return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可能的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列表</m:t>
        </m:r>
      </m:oMath>
    </w:p>
    <w:p w:rsidR="006F300C" w:rsidRDefault="009B099C" w:rsidP="006F300C">
      <w:pPr>
        <w:pStyle w:val="2"/>
      </w:pPr>
      <w:r>
        <w:rPr>
          <w:rFonts w:hint="eastAsia"/>
        </w:rPr>
        <w:t>分析</w:t>
      </w:r>
    </w:p>
    <w:p w:rsidR="008D1A72" w:rsidRPr="008D1A72" w:rsidRDefault="008D1A72" w:rsidP="008D1A72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设明密文</w:t>
      </w:r>
      <w:proofErr w:type="gramEnd"/>
      <w:r>
        <w:rPr>
          <w:rFonts w:hint="eastAsia"/>
        </w:rPr>
        <w:t>对的个数为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</w:t>
      </w:r>
    </w:p>
    <w:p w:rsidR="006F300C" w:rsidRDefault="006F300C" w:rsidP="006F300C">
      <w:r>
        <w:tab/>
      </w:r>
      <w:r>
        <w:rPr>
          <w:rFonts w:hint="eastAsia"/>
        </w:rPr>
        <w:t>显然计算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时空复杂度均为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  <w:r w:rsidR="00604D37">
        <w:rPr>
          <w:rFonts w:hint="eastAsia"/>
        </w:rPr>
        <w:t>计算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04D37">
        <w:rPr>
          <w:rFonts w:hint="eastAsia"/>
        </w:rPr>
        <w:t>需要遍历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proofErr w:type="gramStart"/>
      <w:r w:rsidR="00604D37">
        <w:rPr>
          <w:rFonts w:hint="eastAsia"/>
        </w:rPr>
        <w:t>个</w:t>
      </w:r>
      <w:proofErr w:type="gramEnd"/>
      <w:r w:rsidR="00604D37">
        <w:rPr>
          <w:rFonts w:hint="eastAsia"/>
        </w:rPr>
        <w:t>可能的</w:t>
      </w:r>
      <w:r w:rsidR="00FD2928">
        <w:rPr>
          <w:rFonts w:hint="eastAsia"/>
        </w:rPr>
        <w:t>密钥片段，数量一定，因此时空复杂度也均为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FD2928">
        <w:rPr>
          <w:rFonts w:hint="eastAsia"/>
        </w:rPr>
        <w:t>。</w:t>
      </w:r>
      <w:r w:rsidR="008D1A72">
        <w:rPr>
          <w:rFonts w:hint="eastAsia"/>
        </w:rPr>
        <w:t>类似地，遍历密钥也是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8D1A72">
        <w:rPr>
          <w:rFonts w:hint="eastAsia"/>
        </w:rPr>
        <w:t>的时空复杂度。但是，如果找到了可行的密钥，要检查</w:t>
      </w:r>
      <m:oMath>
        <m:r>
          <w:rPr>
            <w:rFonts w:ascii="Cambria Math" w:hAnsi="Cambria Math"/>
          </w:rPr>
          <m:t>n</m:t>
        </m:r>
      </m:oMath>
      <w:r w:rsidR="008D1A72">
        <w:rPr>
          <w:rFonts w:hint="eastAsia"/>
        </w:rPr>
        <w:t>对明密文。但是数据前后的依赖关系并不大，因此算法总的时间复杂度为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8D1A72">
        <w:rPr>
          <w:rFonts w:hint="eastAsia"/>
        </w:rPr>
        <w:t>，空间复杂度为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8D1A72">
        <w:rPr>
          <w:rFonts w:hint="eastAsia"/>
        </w:rPr>
        <w:t>。</w:t>
      </w:r>
    </w:p>
    <w:p w:rsidR="008D1A72" w:rsidRDefault="008D1A72" w:rsidP="008D1A72">
      <w:pPr>
        <w:pStyle w:val="2"/>
      </w:pPr>
      <w:r>
        <w:rPr>
          <w:rFonts w:hint="eastAsia"/>
        </w:rPr>
        <w:t>测试</w:t>
      </w:r>
    </w:p>
    <w:p w:rsidR="008D1A72" w:rsidRPr="008D1A72" w:rsidRDefault="008D1A72" w:rsidP="008D1A72">
      <w:r>
        <w:tab/>
      </w:r>
      <w:r>
        <w:rPr>
          <w:rFonts w:hint="eastAsia"/>
        </w:rPr>
        <w:t>采用提前算好的测试数据进行测试。明密文对如下：</w:t>
      </w:r>
      <w:r>
        <w:br/>
      </w:r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rPr>
                <w:rFonts w:hint="eastAsia"/>
              </w:rPr>
              <w:t>明文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tabs>
                <w:tab w:val="clear" w:pos="480"/>
              </w:tabs>
              <w:rPr>
                <w:rFonts w:hint="eastAsia"/>
              </w:rPr>
            </w:pPr>
            <w:r w:rsidRPr="008D1A72">
              <w:t>748502CD38451097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03C70306D8A09F10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3874756438451097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78560A0960E6D4CB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486911026ACDFF31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45FA28</w:t>
            </w:r>
            <w:r>
              <w:rPr>
                <w:rFonts w:hint="eastAsia"/>
              </w:rPr>
              <w:t>5</w:t>
            </w:r>
            <w:r w:rsidRPr="008D1A72">
              <w:t>BE5ADC730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375BD31F6ACDFF31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134F7915AC253457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lastRenderedPageBreak/>
              <w:t>357418DA013FEC86</w:t>
            </w:r>
          </w:p>
        </w:tc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D8A31B2F28BBC5CF</w:t>
            </w:r>
          </w:p>
        </w:tc>
      </w:tr>
      <w:tr w:rsidR="008D1A72" w:rsidTr="008D1A72">
        <w:tc>
          <w:tcPr>
            <w:tcW w:w="4148" w:type="dxa"/>
          </w:tcPr>
          <w:p w:rsidR="008D1A72" w:rsidRDefault="008D1A72" w:rsidP="008D1A72">
            <w:pPr>
              <w:rPr>
                <w:rFonts w:hint="eastAsia"/>
              </w:rPr>
            </w:pPr>
            <w:r w:rsidRPr="008D1A72">
              <w:t>12549847013FEC86</w:t>
            </w:r>
          </w:p>
        </w:tc>
        <w:tc>
          <w:tcPr>
            <w:tcW w:w="4148" w:type="dxa"/>
          </w:tcPr>
          <w:p w:rsidR="008D1A72" w:rsidRDefault="008D1A72" w:rsidP="008D1A72">
            <w:pPr>
              <w:tabs>
                <w:tab w:val="clear" w:pos="480"/>
                <w:tab w:val="left" w:pos="1389"/>
              </w:tabs>
              <w:rPr>
                <w:rFonts w:hint="eastAsia"/>
              </w:rPr>
            </w:pPr>
            <w:r w:rsidRPr="008D1A72">
              <w:t>0F317AC2B23CB944</w:t>
            </w:r>
          </w:p>
        </w:tc>
      </w:tr>
    </w:tbl>
    <w:p w:rsidR="008D1A72" w:rsidRDefault="008D1A72" w:rsidP="008D1A72">
      <w:r>
        <w:tab/>
      </w:r>
      <w:r>
        <w:rPr>
          <w:rFonts w:hint="eastAsia"/>
        </w:rPr>
        <w:t>经过计算，得到密钥。</w:t>
      </w:r>
    </w:p>
    <w:p w:rsidR="008D1A72" w:rsidRDefault="008D1A72" w:rsidP="008D1A72">
      <w:r>
        <w:rPr>
          <w:rFonts w:hint="eastAsia"/>
          <w:noProof/>
        </w:rPr>
        <w:drawing>
          <wp:inline distT="0" distB="0" distL="0" distR="0">
            <wp:extent cx="1348857" cy="22099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4F1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72" w:rsidRDefault="008D1A72" w:rsidP="008D1A72">
      <w:r>
        <w:tab/>
      </w:r>
      <w:r>
        <w:rPr>
          <w:rFonts w:hint="eastAsia"/>
        </w:rPr>
        <w:t>经过验算，结果正确。</w:t>
      </w:r>
    </w:p>
    <w:p w:rsidR="008D1A72" w:rsidRDefault="004D121A" w:rsidP="004D121A">
      <w:pPr>
        <w:pStyle w:val="2"/>
      </w:pPr>
      <w:r>
        <w:rPr>
          <w:rFonts w:hint="eastAsia"/>
        </w:rPr>
        <w:t>优化</w:t>
      </w:r>
    </w:p>
    <w:p w:rsidR="004D121A" w:rsidRDefault="004D121A" w:rsidP="004D121A">
      <w:pPr>
        <w:pStyle w:val="3"/>
      </w:pPr>
      <w:r>
        <w:rPr>
          <w:rFonts w:hint="eastAsia"/>
        </w:rPr>
        <w:t>三轮DES算法</w:t>
      </w:r>
    </w:p>
    <w:p w:rsidR="004D121A" w:rsidRDefault="004D121A" w:rsidP="004D121A">
      <w:r>
        <w:tab/>
      </w:r>
      <w:r>
        <w:rPr>
          <w:rFonts w:hint="eastAsia"/>
        </w:rPr>
        <w:t>实际上三轮</w:t>
      </w:r>
      <w:r>
        <w:rPr>
          <w:rFonts w:hint="eastAsia"/>
        </w:rPr>
        <w:t>DES</w:t>
      </w:r>
      <w:r>
        <w:rPr>
          <w:rFonts w:hint="eastAsia"/>
        </w:rPr>
        <w:t>算法优化空间比较有限，这是因为它不仅数据依赖性比较强，而且把开头和结尾的置换都去掉了。事实上，三轮</w:t>
      </w:r>
      <w:r>
        <w:rPr>
          <w:rFonts w:hint="eastAsia"/>
        </w:rPr>
        <w:t>DES</w:t>
      </w:r>
      <w:r>
        <w:rPr>
          <w:rFonts w:hint="eastAsia"/>
        </w:rPr>
        <w:t>算法代码比较小，能用到现代计算机的缓存机制。</w:t>
      </w:r>
    </w:p>
    <w:p w:rsidR="004D121A" w:rsidRDefault="004D121A" w:rsidP="004D121A">
      <w:pPr>
        <w:pStyle w:val="3"/>
      </w:pPr>
      <w:r>
        <w:rPr>
          <w:rFonts w:hint="eastAsia"/>
        </w:rPr>
        <w:t>差分攻击</w:t>
      </w:r>
    </w:p>
    <w:p w:rsidR="004D121A" w:rsidRDefault="004D121A" w:rsidP="004D121A">
      <w:r>
        <w:tab/>
      </w:r>
      <w:r>
        <w:rPr>
          <w:rFonts w:hint="eastAsia"/>
        </w:rPr>
        <w:t>差分攻击在寻找密钥的时候能够并行化，而且能够比较好地利用缓存空间。</w:t>
      </w:r>
    </w:p>
    <w:p w:rsidR="004D121A" w:rsidRDefault="004D121A" w:rsidP="004D121A">
      <w:r>
        <w:tab/>
      </w:r>
      <w:r>
        <w:rPr>
          <w:rFonts w:hint="eastAsia"/>
        </w:rPr>
        <w:t>课件中的算法大致是利用哈希表和计数器，其实也有一种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两对明密文对，然后把不在相应</w:t>
      </w:r>
      <m:oMath>
        <m:r>
          <w:rPr>
            <w:rFonts w:ascii="Cambria Math" w:hAnsi="Cambria Math"/>
          </w:rPr>
          <m:t>Tes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中的密钥片段删除的优化方法。我感觉这种方法如果做成逻辑删除，由于密钥片段只有</w:t>
      </w:r>
      <w:r>
        <w:rPr>
          <w:rFonts w:hint="eastAsia"/>
        </w:rPr>
        <w:t>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可以用位运算</w:t>
      </w:r>
      <w:proofErr w:type="gramEnd"/>
      <w:r>
        <w:rPr>
          <w:rFonts w:hint="eastAsia"/>
        </w:rPr>
        <w:t>优化；但是如果真的删除的话，可能由于缓存机制的缘故，效率反而还慢。当然，</w:t>
      </w:r>
      <w:proofErr w:type="gramStart"/>
      <w:r>
        <w:rPr>
          <w:rFonts w:hint="eastAsia"/>
        </w:rPr>
        <w:t>找可能</w:t>
      </w:r>
      <w:proofErr w:type="gramEnd"/>
      <w:r>
        <w:rPr>
          <w:rFonts w:hint="eastAsia"/>
        </w:rPr>
        <w:t>的密钥和验证密钥是很好并行的。</w:t>
      </w:r>
    </w:p>
    <w:p w:rsidR="004D121A" w:rsidRDefault="004D121A" w:rsidP="004D121A">
      <w:pPr>
        <w:pStyle w:val="1"/>
      </w:pPr>
      <w:r>
        <w:rPr>
          <w:rFonts w:hint="eastAsia"/>
        </w:rPr>
        <w:t>三重DES算法</w:t>
      </w:r>
    </w:p>
    <w:p w:rsidR="004D121A" w:rsidRDefault="004D121A" w:rsidP="004D121A">
      <w:pPr>
        <w:pStyle w:val="2"/>
      </w:pPr>
      <w:r>
        <w:rPr>
          <w:rFonts w:hint="eastAsia"/>
        </w:rPr>
        <w:t>原理</w:t>
      </w:r>
    </w:p>
    <w:p w:rsidR="004D121A" w:rsidRDefault="004D121A" w:rsidP="004D121A">
      <w:r>
        <w:tab/>
      </w:r>
      <w:r>
        <w:rPr>
          <w:rFonts w:hint="eastAsia"/>
        </w:rPr>
        <w:t>由于单重</w:t>
      </w:r>
      <w:r>
        <w:rPr>
          <w:rFonts w:hint="eastAsia"/>
        </w:rPr>
        <w:t>DES</w:t>
      </w:r>
      <w:r>
        <w:rPr>
          <w:rFonts w:hint="eastAsia"/>
        </w:rPr>
        <w:t>容易被穷举攻击攻破，所以单重</w:t>
      </w:r>
      <w:r>
        <w:rPr>
          <w:rFonts w:hint="eastAsia"/>
        </w:rPr>
        <w:t>DES</w:t>
      </w:r>
      <w:r>
        <w:rPr>
          <w:rFonts w:hint="eastAsia"/>
        </w:rPr>
        <w:t>不再安全。但是，</w:t>
      </w:r>
      <w:r>
        <w:rPr>
          <w:rFonts w:hint="eastAsia"/>
        </w:rPr>
        <w:t>DES</w:t>
      </w:r>
      <w:r>
        <w:rPr>
          <w:rFonts w:hint="eastAsia"/>
        </w:rPr>
        <w:t>提供了很好的抗密码攻击的性能，所以人们不想在短期放弃</w:t>
      </w:r>
      <w:r>
        <w:rPr>
          <w:rFonts w:hint="eastAsia"/>
        </w:rPr>
        <w:t>DES</w:t>
      </w:r>
      <w:r>
        <w:rPr>
          <w:rFonts w:hint="eastAsia"/>
        </w:rPr>
        <w:t>。于是，三重</w:t>
      </w:r>
      <w:r>
        <w:rPr>
          <w:rFonts w:hint="eastAsia"/>
        </w:rPr>
        <w:t>DES</w:t>
      </w:r>
      <w:r>
        <w:rPr>
          <w:rFonts w:hint="eastAsia"/>
        </w:rPr>
        <w:t>被发明出来了。三重</w:t>
      </w:r>
      <w:r>
        <w:rPr>
          <w:rFonts w:hint="eastAsia"/>
        </w:rPr>
        <w:t>DES</w:t>
      </w:r>
      <w:r>
        <w:rPr>
          <w:rFonts w:hint="eastAsia"/>
        </w:rPr>
        <w:t>做三次加密计算，但是只用到两个密钥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。加密算法为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e>
        </m:d>
      </m:oMath>
      <w:r>
        <w:rPr>
          <w:rFonts w:hint="eastAsia"/>
        </w:rPr>
        <w:t>，解密算法为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e>
        </m:d>
      </m:oMath>
      <w:r>
        <w:rPr>
          <w:rFonts w:hint="eastAsia"/>
        </w:rPr>
        <w:t>。两个密钥确实能提升安全性，但是提升后的安全性不会相当于</w:t>
      </w:r>
      <w:r>
        <w:rPr>
          <w:rFonts w:hint="eastAsia"/>
        </w:rPr>
        <w:t>112</w:t>
      </w:r>
      <w:r>
        <w:rPr>
          <w:rFonts w:hint="eastAsia"/>
        </w:rPr>
        <w:t>位密钥的加密算法。</w:t>
      </w:r>
    </w:p>
    <w:p w:rsidR="004D121A" w:rsidRDefault="004D121A" w:rsidP="004D121A">
      <w:pPr>
        <w:pStyle w:val="2"/>
      </w:pPr>
      <w:r>
        <w:rPr>
          <w:rFonts w:hint="eastAsia"/>
        </w:rPr>
        <w:t>伪代码</w:t>
      </w:r>
    </w:p>
    <w:p w:rsidR="004D121A" w:rsidRPr="004D121A" w:rsidRDefault="004D121A" w:rsidP="004D121A">
      <w:pPr>
        <w:pStyle w:val="3"/>
        <w:rPr>
          <w:rFonts w:hint="eastAsia"/>
        </w:rPr>
      </w:pPr>
      <w:r>
        <w:rPr>
          <w:rFonts w:hint="eastAsia"/>
        </w:rPr>
        <w:t>加密算法</w:t>
      </w:r>
    </w:p>
    <w:p w:rsidR="004D121A" w:rsidRDefault="004D121A" w:rsidP="004D121A">
      <w:pPr>
        <w:pStyle w:val="a3"/>
      </w:pPr>
      <w:r>
        <w:rPr>
          <w:rFonts w:hint="eastAsia"/>
          <w:b/>
        </w:rPr>
        <w:t>def</w:t>
      </w:r>
      <w:r>
        <w:t xml:space="preserve"> encrypt(p: bytes, k1: bytes, k2: bytes) -&gt; bytes:</w:t>
      </w:r>
      <w:r>
        <w:br/>
      </w:r>
      <w:r>
        <w:tab/>
      </w:r>
      <w:r>
        <w:rPr>
          <w:b/>
        </w:rPr>
        <w:t>return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e>
        </m:d>
      </m:oMath>
    </w:p>
    <w:p w:rsidR="004D121A" w:rsidRDefault="004D121A" w:rsidP="004D121A">
      <w:pPr>
        <w:pStyle w:val="3"/>
      </w:pPr>
      <w:r>
        <w:rPr>
          <w:rFonts w:hint="eastAsia"/>
        </w:rPr>
        <w:t>解密算法</w:t>
      </w:r>
    </w:p>
    <w:p w:rsidR="004D121A" w:rsidRDefault="004D121A" w:rsidP="004D121A">
      <w:pPr>
        <w:pStyle w:val="a3"/>
      </w:pPr>
      <w:r>
        <w:rPr>
          <w:rFonts w:hint="eastAsia"/>
          <w:b/>
        </w:rPr>
        <w:t>def</w:t>
      </w:r>
      <w:r>
        <w:t xml:space="preserve"> decrypt(c: bytes, k1: bytes, k2: bytes) -&gt; bytes:</w:t>
      </w:r>
      <w:r>
        <w:br/>
      </w:r>
      <w:r>
        <w:tab/>
      </w:r>
      <w:r>
        <w:rPr>
          <w:b/>
        </w:rPr>
        <w:t>return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e>
        </m:d>
      </m:oMath>
    </w:p>
    <w:p w:rsidR="004D121A" w:rsidRDefault="00221202" w:rsidP="00221202">
      <w:pPr>
        <w:pStyle w:val="2"/>
      </w:pPr>
      <w:r>
        <w:rPr>
          <w:rFonts w:hint="eastAsia"/>
        </w:rPr>
        <w:lastRenderedPageBreak/>
        <w:t>分析</w:t>
      </w:r>
    </w:p>
    <w:p w:rsidR="00221202" w:rsidRDefault="00221202" w:rsidP="00221202">
      <w:r>
        <w:rPr>
          <w:rFonts w:hint="eastAsia"/>
        </w:rPr>
        <w:tab/>
      </w:r>
      <w:r>
        <w:rPr>
          <w:rFonts w:hint="eastAsia"/>
        </w:rPr>
        <w:t>由于每次执行</w:t>
      </w:r>
      <w:r>
        <w:rPr>
          <w:rFonts w:hint="eastAsia"/>
        </w:rPr>
        <w:t>DES</w:t>
      </w:r>
      <w:r>
        <w:rPr>
          <w:rFonts w:hint="eastAsia"/>
        </w:rPr>
        <w:t>算法的时空复杂度都是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，整个算法的时空复杂度也是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221202" w:rsidRDefault="00221202" w:rsidP="00221202">
      <w:pPr>
        <w:pStyle w:val="2"/>
      </w:pPr>
      <w:r>
        <w:rPr>
          <w:rFonts w:hint="eastAsia"/>
        </w:rPr>
        <w:t>测试</w:t>
      </w:r>
    </w:p>
    <w:p w:rsidR="00221202" w:rsidRDefault="00221202" w:rsidP="00221202"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</w:t>
      </w:r>
      <w:r>
        <w:rPr>
          <w:rFonts w:hint="eastAsia"/>
        </w:rPr>
        <w:t>0000000000000001</w:t>
      </w:r>
      <w:r>
        <w:rPr>
          <w:rFonts w:hint="eastAsia"/>
        </w:rPr>
        <w:t>，</w:t>
      </w:r>
      <w:r>
        <w:rPr>
          <w:rFonts w:hint="eastAsia"/>
        </w:rPr>
        <w:t>1234132</w:t>
      </w:r>
      <w:r>
        <w:t>ACDBDEBAA</w:t>
      </w:r>
      <w:r>
        <w:rPr>
          <w:rFonts w:hint="eastAsia"/>
        </w:rPr>
        <w:t>和</w:t>
      </w:r>
      <w:r>
        <w:rPr>
          <w:rFonts w:hint="eastAsia"/>
        </w:rPr>
        <w:t>DEADBEEFDEADBEEF</w:t>
      </w:r>
      <w:r>
        <w:rPr>
          <w:rFonts w:hint="eastAsia"/>
        </w:rPr>
        <w:t>，得到密文和解密结果如下：</w:t>
      </w:r>
    </w:p>
    <w:p w:rsidR="00221202" w:rsidRDefault="00221202" w:rsidP="00221202">
      <w:r>
        <w:rPr>
          <w:rFonts w:hint="eastAsia"/>
          <w:noProof/>
        </w:rPr>
        <w:drawing>
          <wp:inline distT="0" distB="0" distL="0" distR="0">
            <wp:extent cx="3238781" cy="12193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4BC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02" w:rsidRDefault="00221202" w:rsidP="00221202">
      <w:r>
        <w:tab/>
      </w:r>
      <w:r>
        <w:rPr>
          <w:rFonts w:hint="eastAsia"/>
        </w:rPr>
        <w:t>可以看出，加解密可逆。经过验算，结果正确。</w:t>
      </w:r>
    </w:p>
    <w:p w:rsidR="00221202" w:rsidRDefault="00221202" w:rsidP="00221202">
      <w:pPr>
        <w:pStyle w:val="2"/>
      </w:pPr>
      <w:r>
        <w:rPr>
          <w:rFonts w:hint="eastAsia"/>
        </w:rPr>
        <w:t>优化</w:t>
      </w:r>
    </w:p>
    <w:p w:rsidR="00221202" w:rsidRDefault="00221202" w:rsidP="00221202">
      <w:r>
        <w:tab/>
      </w:r>
      <w:r>
        <w:rPr>
          <w:rFonts w:hint="eastAsia"/>
        </w:rPr>
        <w:t>三重</w:t>
      </w:r>
      <w:r>
        <w:rPr>
          <w:rFonts w:hint="eastAsia"/>
        </w:rPr>
        <w:t>DES</w:t>
      </w:r>
      <w:r>
        <w:rPr>
          <w:rFonts w:hint="eastAsia"/>
        </w:rPr>
        <w:t>算法其实我能想到的优化的空间并不大，但是有一点可以优化，就是对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生成的轮密钥可以重用。这样并不会减弱算法对侧信道攻击的抵抗能力，因为程序在做什么一般是已知的。</w:t>
      </w:r>
    </w:p>
    <w:p w:rsidR="00221202" w:rsidRDefault="00D27534" w:rsidP="00D27534">
      <w:pPr>
        <w:pStyle w:val="1"/>
      </w:pPr>
      <w:r>
        <w:rPr>
          <w:rFonts w:hint="eastAsia"/>
        </w:rPr>
        <w:t>对两重S-DES的中间相遇攻击</w:t>
      </w:r>
    </w:p>
    <w:p w:rsidR="00D27534" w:rsidRDefault="00C458B8" w:rsidP="00C458B8">
      <w:pPr>
        <w:pStyle w:val="2"/>
      </w:pPr>
      <w:r>
        <w:rPr>
          <w:rFonts w:hint="eastAsia"/>
        </w:rPr>
        <w:t>原理</w:t>
      </w:r>
    </w:p>
    <w:p w:rsidR="00C458B8" w:rsidRPr="00C458B8" w:rsidRDefault="00C458B8" w:rsidP="00C458B8">
      <w:pPr>
        <w:pStyle w:val="3"/>
        <w:rPr>
          <w:rFonts w:hint="eastAsia"/>
        </w:rPr>
      </w:pPr>
      <w:r>
        <w:rPr>
          <w:rFonts w:hint="eastAsia"/>
        </w:rPr>
        <w:t>S-DES</w:t>
      </w:r>
    </w:p>
    <w:p w:rsidR="00C458B8" w:rsidRDefault="00C458B8" w:rsidP="00C458B8">
      <w:r>
        <w:tab/>
        <w:t>S</w:t>
      </w:r>
      <w:r>
        <w:rPr>
          <w:rFonts w:hint="eastAsia"/>
        </w:rPr>
        <w:t>-</w:t>
      </w:r>
      <w:r>
        <w:t>DES</w:t>
      </w:r>
      <w:r>
        <w:rPr>
          <w:rFonts w:hint="eastAsia"/>
        </w:rPr>
        <w:t>是简化的</w:t>
      </w:r>
      <w:r>
        <w:rPr>
          <w:rFonts w:hint="eastAsia"/>
        </w:rPr>
        <w:t>DES</w:t>
      </w:r>
      <w:r>
        <w:rPr>
          <w:rFonts w:hint="eastAsia"/>
        </w:rPr>
        <w:t>，明密文长度都为</w:t>
      </w:r>
      <w:r>
        <w:rPr>
          <w:rFonts w:hint="eastAsia"/>
        </w:rPr>
        <w:t>8</w:t>
      </w:r>
      <w:r>
        <w:rPr>
          <w:rFonts w:hint="eastAsia"/>
        </w:rPr>
        <w:t>位，密钥长度为</w:t>
      </w:r>
      <w:r>
        <w:rPr>
          <w:rFonts w:hint="eastAsia"/>
        </w:rPr>
        <w:t>10</w:t>
      </w:r>
      <w:r>
        <w:rPr>
          <w:rFonts w:hint="eastAsia"/>
        </w:rPr>
        <w:t>位，只用两次</w:t>
      </w:r>
      <w:r>
        <w:rPr>
          <w:rFonts w:hint="eastAsia"/>
        </w:rPr>
        <w:t>Feistel</w:t>
      </w:r>
      <w:r>
        <w:rPr>
          <w:rFonts w:hint="eastAsia"/>
        </w:rPr>
        <w:t>结构。虽然它是简化的</w:t>
      </w:r>
      <w:r>
        <w:rPr>
          <w:rFonts w:hint="eastAsia"/>
        </w:rPr>
        <w:t>DES</w:t>
      </w:r>
      <w:r>
        <w:rPr>
          <w:rFonts w:hint="eastAsia"/>
        </w:rPr>
        <w:t>算法，设计目标中有方便人手算</w:t>
      </w:r>
      <w:r w:rsidR="00DF7F7C">
        <w:rPr>
          <w:rFonts w:hint="eastAsia"/>
        </w:rPr>
        <w:t>这一目标</w:t>
      </w:r>
      <w:r>
        <w:rPr>
          <w:rFonts w:hint="eastAsia"/>
        </w:rPr>
        <w:t>，但是它可以用来研究</w:t>
      </w:r>
      <w:r>
        <w:rPr>
          <w:rFonts w:hint="eastAsia"/>
        </w:rPr>
        <w:t>DES</w:t>
      </w:r>
      <w:r>
        <w:rPr>
          <w:rFonts w:hint="eastAsia"/>
        </w:rPr>
        <w:t>，而且</w:t>
      </w:r>
      <w:r>
        <w:rPr>
          <w:rFonts w:hint="eastAsia"/>
        </w:rPr>
        <w:t>DES</w:t>
      </w:r>
      <w:r>
        <w:rPr>
          <w:rFonts w:hint="eastAsia"/>
        </w:rPr>
        <w:t>有的变换步骤它都有。</w:t>
      </w:r>
    </w:p>
    <w:p w:rsidR="00C458B8" w:rsidRDefault="00C458B8" w:rsidP="00C458B8">
      <w:pPr>
        <w:pStyle w:val="3"/>
      </w:pPr>
      <w:r>
        <w:rPr>
          <w:rFonts w:hint="eastAsia"/>
        </w:rPr>
        <w:t>两重S-DES</w:t>
      </w:r>
      <w:r>
        <w:tab/>
      </w:r>
    </w:p>
    <w:p w:rsidR="00C458B8" w:rsidRDefault="00C458B8" w:rsidP="00C458B8">
      <w:r>
        <w:tab/>
      </w:r>
      <w:r>
        <w:rPr>
          <w:rFonts w:hint="eastAsia"/>
        </w:rPr>
        <w:t>两重</w:t>
      </w:r>
      <w:r>
        <w:rPr>
          <w:rFonts w:hint="eastAsia"/>
        </w:rPr>
        <w:t>S</w:t>
      </w:r>
      <w:r>
        <w:t>-DES</w:t>
      </w:r>
      <w:r>
        <w:rPr>
          <w:rFonts w:hint="eastAsia"/>
        </w:rPr>
        <w:t>就是把明文用两重密钥加密，用到的两个密钥一般不同，但是安全性达不到</w:t>
      </w:r>
      <w:r>
        <w:rPr>
          <w:rFonts w:hint="eastAsia"/>
        </w:rPr>
        <w:t>20</w:t>
      </w:r>
      <w:r>
        <w:rPr>
          <w:rFonts w:hint="eastAsia"/>
        </w:rPr>
        <w:t>位密钥的加密算法的程度，因为有中间相遇攻击。</w:t>
      </w:r>
    </w:p>
    <w:p w:rsidR="00C458B8" w:rsidRDefault="00C458B8" w:rsidP="00C458B8">
      <w:pPr>
        <w:pStyle w:val="3"/>
      </w:pPr>
      <w:r>
        <w:rPr>
          <w:rFonts w:hint="eastAsia"/>
        </w:rPr>
        <w:t>中间相遇攻击</w:t>
      </w:r>
    </w:p>
    <w:p w:rsidR="00DF7F7C" w:rsidRDefault="00C458B8" w:rsidP="00C458B8">
      <w:r>
        <w:tab/>
      </w:r>
      <w:r>
        <w:rPr>
          <w:rFonts w:hint="eastAsia"/>
        </w:rPr>
        <w:t>中间相遇攻击是以空间换时间的一种破解多重加密算法的方式，破解两重加密算法更加方便。</w:t>
      </w:r>
      <w:r w:rsidR="00DF7F7C">
        <w:rPr>
          <w:rFonts w:hint="eastAsia"/>
        </w:rPr>
        <w:t>这是一种已知明文攻击。</w:t>
      </w:r>
      <w:r>
        <w:rPr>
          <w:rFonts w:hint="eastAsia"/>
        </w:rPr>
        <w:t>首先攻击者应该至少知道两对明密文对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。然后攻击者的目标是找出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。首先遍历密钥空间，记住所有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加密后的结果。然后遍历密钥空间，穷举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用所有可能的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解密后的结果。如果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用某个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解密后的结果在所有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加密后的结果的集合里，那么攻击者就获得了一堆密钥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。</w:t>
      </w:r>
      <w:r w:rsidR="00DF7F7C">
        <w:rPr>
          <w:rFonts w:hint="eastAsia"/>
        </w:rPr>
        <w:t>如果这对密钥在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F7F7C">
        <w:rPr>
          <w:rFonts w:hint="eastAsia"/>
        </w:rPr>
        <w:t>上也成立，那么就认为找到了密钥对。利用另一明密文对，能够大大减小中间相遇攻击的出错概率。</w:t>
      </w:r>
    </w:p>
    <w:p w:rsidR="00DF7F7C" w:rsidRDefault="00DF7F7C" w:rsidP="00DF7F7C">
      <w:pPr>
        <w:pStyle w:val="2"/>
      </w:pPr>
      <w:r>
        <w:rPr>
          <w:rFonts w:hint="eastAsia"/>
        </w:rPr>
        <w:t>伪代码</w:t>
      </w:r>
    </w:p>
    <w:p w:rsidR="000276E9" w:rsidRDefault="000276E9" w:rsidP="00DF7F7C">
      <w:pPr>
        <w:pStyle w:val="3"/>
      </w:pPr>
      <w:r>
        <w:rPr>
          <w:rFonts w:hint="eastAsia"/>
        </w:rPr>
        <w:lastRenderedPageBreak/>
        <w:t>S-DES密钥生成函数</w:t>
      </w:r>
    </w:p>
    <w:p w:rsidR="000276E9" w:rsidRDefault="000276E9" w:rsidP="000276E9">
      <w:pPr>
        <w:pStyle w:val="a3"/>
      </w:pPr>
      <w:r>
        <w:rPr>
          <w:b/>
        </w:rPr>
        <w:t>def</w:t>
      </w:r>
      <w:r>
        <w:t xml:space="preserve"> _sdes_gen_key(k: BitString) -&gt; List[BitString]:</w:t>
      </w:r>
    </w:p>
    <w:p w:rsidR="000276E9" w:rsidRDefault="000276E9" w:rsidP="000276E9">
      <w:pPr>
        <w:pStyle w:val="a3"/>
      </w:pPr>
      <w:r>
        <w:tab/>
      </w:r>
      <m:oMath>
        <m:r>
          <w:rPr>
            <w:rFonts w:ascii="Cambria Math" w:hAnsi="Cambria Math"/>
          </w:rPr>
          <m:t>L←k</m:t>
        </m:r>
        <m:r>
          <m:rPr>
            <m:sty m:val="p"/>
          </m:rPr>
          <w:rPr>
            <w:rFonts w:ascii="Cambria Math" w:hAnsi="Cambria Math" w:hint="eastAsia"/>
          </w:rPr>
          <m:t>的左半边</m:t>
        </m:r>
      </m:oMath>
    </w:p>
    <w:p w:rsidR="000276E9" w:rsidRDefault="000276E9" w:rsidP="000276E9">
      <w:pPr>
        <w:pStyle w:val="a3"/>
      </w:pPr>
      <w:r>
        <w:tab/>
      </w:r>
      <m:oMath>
        <m:r>
          <w:rPr>
            <w:rFonts w:ascii="Cambria Math" w:hAnsi="Cambria Math"/>
          </w:rPr>
          <m:t>R←k</m:t>
        </m:r>
        <m:r>
          <m:rPr>
            <m:sty m:val="p"/>
          </m:rPr>
          <w:rPr>
            <w:rFonts w:ascii="Cambria Math" w:hAnsi="Cambria Math" w:hint="eastAsia"/>
          </w:rPr>
          <m:t>的右半边</m:t>
        </m:r>
      </m:oMath>
    </w:p>
    <w:p w:rsidR="000276E9" w:rsidRDefault="000276E9" w:rsidP="000276E9">
      <w:pPr>
        <w:pStyle w:val="a3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内所有的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:</w:t>
      </w:r>
    </w:p>
    <w:p w:rsidR="000276E9" w:rsidRDefault="000276E9" w:rsidP="000276E9">
      <w:pPr>
        <w:pStyle w:val="a3"/>
      </w:pPr>
      <w:r>
        <w:tab/>
      </w:r>
      <w:r>
        <w:tab/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循环左移相应位数</m:t>
        </m:r>
      </m:oMath>
    </w:p>
    <w:p w:rsidR="000276E9" w:rsidRDefault="000276E9" w:rsidP="000276E9">
      <w:pPr>
        <w:pStyle w:val="a3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←L∥R</m:t>
        </m:r>
      </m:oMath>
    </w:p>
    <w:p w:rsidR="000276E9" w:rsidRPr="000276E9" w:rsidRDefault="000276E9" w:rsidP="000276E9">
      <w:pPr>
        <w:pStyle w:val="a3"/>
        <w:rPr>
          <w:rFonts w:hint="eastAsia"/>
        </w:rPr>
      </w:pPr>
      <w:r>
        <w:tab/>
      </w:r>
      <w:r>
        <w:rPr>
          <w:b/>
        </w:rPr>
        <w:t>return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形成的列表</m:t>
        </m:r>
      </m:oMath>
    </w:p>
    <w:p w:rsidR="00DF7F7C" w:rsidRDefault="00DF7F7C" w:rsidP="00DF7F7C">
      <w:pPr>
        <w:pStyle w:val="3"/>
      </w:pPr>
      <w:r>
        <w:rPr>
          <w:rFonts w:hint="eastAsia"/>
        </w:rPr>
        <w:t>S-DES</w:t>
      </w:r>
      <w:r w:rsidR="000276E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函数</w:t>
      </w:r>
    </w:p>
    <w:p w:rsidR="00DF7F7C" w:rsidRDefault="00DF7F7C" w:rsidP="00DF7F7C">
      <w:pPr>
        <w:pStyle w:val="a3"/>
      </w:pPr>
      <w:r>
        <w:rPr>
          <w:b/>
        </w:rPr>
        <w:t>def</w:t>
      </w:r>
      <w:r>
        <w:t xml:space="preserve"> _sdes_f(bs: BitString, k: BitString) -&gt; BitString:</w:t>
      </w:r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result←result⊕k</m:t>
        </m:r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result</m:t>
            </m:r>
          </m:e>
        </m:d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result←P4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result</m:t>
            </m:r>
          </m:e>
        </m:d>
      </m:oMath>
    </w:p>
    <w:p w:rsidR="00DF7F7C" w:rsidRDefault="00DF7F7C" w:rsidP="00DF7F7C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DF7F7C" w:rsidRDefault="00DF7F7C" w:rsidP="000276E9">
      <w:pPr>
        <w:pStyle w:val="3"/>
      </w:pPr>
      <w:r>
        <w:t>S-DES</w:t>
      </w:r>
      <w:r>
        <w:rPr>
          <w:rFonts w:hint="eastAsia"/>
        </w:rPr>
        <w:t>核心处理算法</w:t>
      </w:r>
    </w:p>
    <w:p w:rsidR="00DF7F7C" w:rsidRDefault="00DF7F7C" w:rsidP="00DF7F7C">
      <w:pPr>
        <w:pStyle w:val="a3"/>
      </w:pPr>
      <w:r>
        <w:rPr>
          <w:rFonts w:hint="eastAsia"/>
          <w:b/>
        </w:rPr>
        <w:t>def</w:t>
      </w:r>
      <w:r>
        <w:t xml:space="preserve"> _sdes(bs: BitStirng, key_list: List[BitString]) -&gt; BitString:</w:t>
      </w:r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result←IP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bs</m:t>
            </m:r>
          </m:e>
        </m:d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L←result</m:t>
        </m:r>
        <m:r>
          <m:rPr>
            <m:sty m:val="p"/>
          </m:rPr>
          <w:rPr>
            <w:rFonts w:ascii="Cambria Math" w:hAnsi="Cambria Math" w:hint="eastAsia"/>
          </w:rPr>
          <m:t>的左半边</m:t>
        </m:r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R←result</m:t>
        </m:r>
        <m:r>
          <m:rPr>
            <m:sty m:val="p"/>
          </m:rPr>
          <w:rPr>
            <w:rFonts w:ascii="Cambria Math" w:hAnsi="Cambria Math" w:hint="eastAsia"/>
          </w:rPr>
          <m:t>的右半边</m:t>
        </m:r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L←L⊕f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</m:e>
        </m:d>
      </m:oMath>
    </w:p>
    <w:p w:rsidR="00DF7F7C" w:rsidRPr="00DF7F7C" w:rsidRDefault="00DF7F7C" w:rsidP="00DF7F7C">
      <w:pPr>
        <w:pStyle w:val="a3"/>
        <w:rPr>
          <w:i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交换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R</m:t>
        </m:r>
      </m:oMath>
    </w:p>
    <w:p w:rsidR="00DF7F7C" w:rsidRDefault="00DF7F7C" w:rsidP="00DF7F7C">
      <w:pPr>
        <w:pStyle w:val="a3"/>
      </w:pPr>
      <w:r>
        <w:tab/>
      </w:r>
      <m:oMath>
        <m:r>
          <w:rPr>
            <w:rFonts w:ascii="Cambria Math" w:hAnsi="Cambria Math"/>
          </w:rPr>
          <m:t>L←L⊕f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</w:p>
    <w:p w:rsidR="00DF7F7C" w:rsidRDefault="00DF7F7C" w:rsidP="00DF7F7C">
      <w:pPr>
        <w:pStyle w:val="a3"/>
      </w:pPr>
      <w:r>
        <w:tab/>
      </w:r>
      <w:r>
        <w:rPr>
          <w:b/>
        </w:rPr>
        <w:t>return</w:t>
      </w:r>
      <w:r>
        <w:t xml:space="preserve"> </w:t>
      </w:r>
      <m:oMath>
        <m:r>
          <w:rPr>
            <w:rFonts w:ascii="Cambria Math" w:hAnsi="Cambria Math"/>
          </w:rPr>
          <m:t>L∥R</m:t>
        </m:r>
      </m:oMath>
    </w:p>
    <w:p w:rsidR="00DF7F7C" w:rsidRDefault="000276E9" w:rsidP="000276E9">
      <w:pPr>
        <w:pStyle w:val="3"/>
      </w:pPr>
      <w:r>
        <w:rPr>
          <w:rFonts w:hint="eastAsia"/>
        </w:rPr>
        <w:t>S</w:t>
      </w:r>
      <w:r>
        <w:t>-DES</w:t>
      </w:r>
      <w:r>
        <w:rPr>
          <w:rFonts w:hint="eastAsia"/>
        </w:rPr>
        <w:t>加密算法</w:t>
      </w:r>
    </w:p>
    <w:p w:rsidR="000276E9" w:rsidRDefault="000276E9" w:rsidP="00DF7F7C">
      <w:pPr>
        <w:pStyle w:val="a3"/>
      </w:pPr>
      <w:r>
        <w:rPr>
          <w:b/>
        </w:rPr>
        <w:t>def</w:t>
      </w:r>
      <w:r>
        <w:t xml:space="preserve"> encrypt(p: BitString, k: BitString) -&gt; BitString:</w:t>
      </w:r>
    </w:p>
    <w:p w:rsidR="000276E9" w:rsidRDefault="000276E9" w:rsidP="00DF7F7C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得到各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276E9" w:rsidRDefault="000276E9" w:rsidP="00DF7F7C">
      <w:pPr>
        <w:pStyle w:val="a3"/>
      </w:pPr>
      <w:r>
        <w:tab/>
      </w:r>
      <m:oMath>
        <m:r>
          <w:rPr>
            <w:rFonts w:ascii="Cambria Math" w:hAnsi="Cambria Math"/>
          </w:rPr>
          <m:t>result←</m:t>
        </m:r>
        <m:r>
          <m:rPr>
            <m:sty m:val="p"/>
          </m:rPr>
          <w:rPr>
            <w:rFonts w:ascii="Cambria Math" w:hAnsi="Cambria Math" w:hint="eastAsia"/>
          </w:rPr>
          <m:t>用各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加密的</m:t>
        </m:r>
        <m:r>
          <w:rPr>
            <w:rFonts w:ascii="Cambria Math" w:hAnsi="Cambria Math"/>
          </w:rPr>
          <m:t>p</m:t>
        </m:r>
      </m:oMath>
    </w:p>
    <w:p w:rsidR="000276E9" w:rsidRDefault="000276E9" w:rsidP="00DF7F7C">
      <w:pPr>
        <w:pStyle w:val="a3"/>
      </w:pPr>
      <w:r>
        <w:tab/>
      </w:r>
      <w:r>
        <w:rPr>
          <w:b/>
        </w:rPr>
        <w:t>return</w:t>
      </w:r>
      <w:r>
        <w:t xml:space="preserve"> result</w:t>
      </w:r>
    </w:p>
    <w:p w:rsidR="000276E9" w:rsidRDefault="000276E9" w:rsidP="000276E9">
      <w:pPr>
        <w:pStyle w:val="3"/>
      </w:pPr>
      <w:r>
        <w:t>S-DES</w:t>
      </w:r>
      <w:r>
        <w:rPr>
          <w:rFonts w:hint="eastAsia"/>
        </w:rPr>
        <w:t>解密算法</w:t>
      </w:r>
    </w:p>
    <w:p w:rsidR="000276E9" w:rsidRDefault="000276E9" w:rsidP="000276E9">
      <w:pPr>
        <w:pStyle w:val="a3"/>
      </w:pPr>
      <w:r>
        <w:rPr>
          <w:b/>
        </w:rPr>
        <w:t>def</w:t>
      </w:r>
      <w:r>
        <w:t xml:space="preserve"> decrypt(c: BitString, k: BitString) -&gt; BitString:</w:t>
      </w:r>
    </w:p>
    <w:p w:rsidR="000276E9" w:rsidRDefault="000276E9" w:rsidP="000276E9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得到各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276E9" w:rsidRDefault="000276E9" w:rsidP="000276E9">
      <w:pPr>
        <w:pStyle w:val="a3"/>
      </w:pPr>
      <w:r>
        <w:tab/>
      </w:r>
      <m:oMath>
        <m:r>
          <w:rPr>
            <w:rFonts w:ascii="Cambria Math" w:hAnsi="Cambria Math"/>
          </w:rPr>
          <m:t>result←</m:t>
        </m:r>
        <m:r>
          <m:rPr>
            <m:sty m:val="p"/>
          </m:rPr>
          <w:rPr>
            <w:rFonts w:ascii="Cambria Math" w:hAnsi="Cambria Math" w:hint="eastAsia"/>
          </w:rPr>
          <m:t>用各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加密的</m:t>
        </m:r>
        <m:r>
          <w:rPr>
            <w:rFonts w:ascii="Cambria Math" w:hAnsi="Cambria Math"/>
          </w:rPr>
          <m:t>c</m:t>
        </m:r>
      </m:oMath>
    </w:p>
    <w:p w:rsidR="000276E9" w:rsidRPr="000276E9" w:rsidRDefault="000276E9" w:rsidP="000276E9">
      <w:pPr>
        <w:pStyle w:val="a3"/>
        <w:rPr>
          <w:rFonts w:hint="eastAsia"/>
          <w:i/>
        </w:rPr>
      </w:pPr>
      <w:r>
        <w:tab/>
      </w:r>
      <w:r>
        <w:rPr>
          <w:b/>
        </w:rPr>
        <w:t>return</w:t>
      </w:r>
      <w:r>
        <w:t xml:space="preserve"> result</w:t>
      </w:r>
    </w:p>
    <w:p w:rsidR="000276E9" w:rsidRDefault="000276E9" w:rsidP="000276E9">
      <w:pPr>
        <w:pStyle w:val="3"/>
      </w:pPr>
      <w:r>
        <w:rPr>
          <w:rFonts w:hint="eastAsia"/>
        </w:rPr>
        <w:t>S-DES中间相遇攻击算法</w:t>
      </w:r>
    </w:p>
    <w:p w:rsidR="000276E9" w:rsidRDefault="000276E9" w:rsidP="000276E9">
      <w:pPr>
        <w:pStyle w:val="a3"/>
      </w:pPr>
      <w:r>
        <w:rPr>
          <w:b/>
        </w:rPr>
        <w:t>def</w:t>
      </w:r>
      <w:r>
        <w:t xml:space="preserve"> double_sdes_cryptanalysis_mitm(p_list: List[BitString], </w:t>
      </w:r>
    </w:p>
    <w:p w:rsidR="000276E9" w:rsidRDefault="000276E9" w:rsidP="000276E9">
      <w:pPr>
        <w:pStyle w:val="a3"/>
      </w:pPr>
      <w:r>
        <w:tab/>
        <w:t>c_list: List[BitString]) -&gt; Set[BitString]:</w:t>
      </w:r>
    </w:p>
    <w:p w:rsidR="000276E9" w:rsidRDefault="000276E9" w:rsidP="000276E9">
      <w:pPr>
        <w:pStyle w:val="a3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对所有可能的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</w:t>
      </w:r>
    </w:p>
    <w:p w:rsidR="000276E9" w:rsidRDefault="000276E9" w:rsidP="00E97F27">
      <w:pPr>
        <w:pStyle w:val="a3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把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加密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 w:hint="eastAsia"/>
          </w:rPr>
          <m:t>结果放入列表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中</m:t>
        </m:r>
      </m:oMath>
    </w:p>
    <w:p w:rsidR="00E97F27" w:rsidRDefault="00E97F27" w:rsidP="00E97F27">
      <w:pPr>
        <w:pStyle w:val="a3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对所有可能的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</w:p>
    <w:p w:rsidR="00E97F27" w:rsidRDefault="00E97F27" w:rsidP="00E97F27">
      <w:pPr>
        <w:pStyle w:val="a3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若用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解密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的结果在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中</m:t>
        </m:r>
      </m:oMath>
      <w:r>
        <w:t>:</w:t>
      </w:r>
    </w:p>
    <w:p w:rsidR="00E97F27" w:rsidRDefault="00E97F27" w:rsidP="00E97F27">
      <w:pPr>
        <w:pStyle w:val="a3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可能的密钥对集合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加入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E97F27" w:rsidRDefault="00E97F27" w:rsidP="00E97F27">
      <w:pPr>
        <w:pStyle w:val="a3"/>
        <w:tabs>
          <w:tab w:val="clear" w:pos="840"/>
        </w:tabs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对后面所有可能的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对</m:t>
        </m:r>
      </m:oMath>
      <w:r>
        <w:rPr>
          <w:rFonts w:hint="eastAsia"/>
        </w:rPr>
        <w:t>:</w:t>
      </w:r>
    </w:p>
    <w:p w:rsidR="00E97F27" w:rsidRDefault="00E97F27" w:rsidP="00E97F27">
      <w:pPr>
        <w:pStyle w:val="a3"/>
        <w:tabs>
          <w:tab w:val="clear" w:pos="840"/>
        </w:tabs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若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中某对密钥加密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不能得到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</w:t>
      </w:r>
    </w:p>
    <w:p w:rsidR="00E97F27" w:rsidRDefault="00E97F27" w:rsidP="00E97F27">
      <w:pPr>
        <w:pStyle w:val="a3"/>
        <w:tabs>
          <w:tab w:val="clear" w:pos="840"/>
        </w:tabs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去掉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中这对密钥</m:t>
        </m:r>
      </m:oMath>
    </w:p>
    <w:p w:rsidR="00E97F27" w:rsidRDefault="00E97F27" w:rsidP="00E97F27">
      <w:pPr>
        <w:pStyle w:val="a3"/>
        <w:tabs>
          <w:tab w:val="clear" w:pos="840"/>
        </w:tabs>
      </w:pPr>
      <w:r>
        <w:tab/>
      </w:r>
      <w:r>
        <w:rPr>
          <w:b/>
        </w:rPr>
        <w:t>return</w:t>
      </w:r>
      <w:r>
        <w:t xml:space="preserve"> S</w:t>
      </w:r>
    </w:p>
    <w:p w:rsidR="00E97F27" w:rsidRDefault="00E97F27" w:rsidP="00E97F27">
      <w:pPr>
        <w:pStyle w:val="2"/>
      </w:pPr>
      <w:r>
        <w:rPr>
          <w:rFonts w:hint="eastAsia"/>
        </w:rPr>
        <w:t>分析</w:t>
      </w:r>
    </w:p>
    <w:p w:rsidR="00E97F27" w:rsidRDefault="00E97F27" w:rsidP="00E97F27">
      <w:pPr>
        <w:pStyle w:val="3"/>
      </w:pPr>
      <w:r>
        <w:t>S-DES</w:t>
      </w:r>
      <w:r>
        <w:rPr>
          <w:rFonts w:hint="eastAsia"/>
        </w:rPr>
        <w:t>相关算法</w:t>
      </w:r>
    </w:p>
    <w:p w:rsidR="00E97F27" w:rsidRDefault="00E97F27" w:rsidP="00E97F27">
      <w:r>
        <w:tab/>
      </w:r>
      <w:r>
        <w:rPr>
          <w:rFonts w:hint="eastAsia"/>
        </w:rPr>
        <w:t>跟</w:t>
      </w:r>
      <w:r>
        <w:rPr>
          <w:rFonts w:hint="eastAsia"/>
        </w:rPr>
        <w:t>DES</w:t>
      </w:r>
      <w:r>
        <w:rPr>
          <w:rFonts w:hint="eastAsia"/>
        </w:rPr>
        <w:t>对应算法相似，时空复杂度都是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。</w:t>
      </w:r>
    </w:p>
    <w:p w:rsidR="00E97F27" w:rsidRDefault="00E97F27" w:rsidP="00E97F27">
      <w:pPr>
        <w:pStyle w:val="3"/>
      </w:pPr>
      <w:r>
        <w:rPr>
          <w:rFonts w:hint="eastAsia"/>
        </w:rPr>
        <w:t>S-</w:t>
      </w:r>
      <w:r>
        <w:t>DES</w:t>
      </w:r>
      <w:r>
        <w:rPr>
          <w:rFonts w:hint="eastAsia"/>
        </w:rPr>
        <w:t>中间相遇攻击算法</w:t>
      </w:r>
    </w:p>
    <w:p w:rsidR="00E97F27" w:rsidRDefault="00E97F27" w:rsidP="00E97F27">
      <w:r>
        <w:tab/>
      </w:r>
      <w:proofErr w:type="gramStart"/>
      <w:r>
        <w:rPr>
          <w:rFonts w:hint="eastAsia"/>
        </w:rPr>
        <w:t>设明密文</w:t>
      </w:r>
      <w:proofErr w:type="gramEnd"/>
      <w:r>
        <w:rPr>
          <w:rFonts w:hint="eastAsia"/>
        </w:rPr>
        <w:t>对个数为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</w:t>
      </w:r>
    </w:p>
    <w:p w:rsidR="00E97F27" w:rsidRDefault="00E97F27" w:rsidP="00E97F27">
      <w:r>
        <w:tab/>
      </w:r>
      <w:r>
        <w:rPr>
          <w:rFonts w:hint="eastAsia"/>
        </w:rPr>
        <w:t>实际上，对</w:t>
      </w:r>
      <w:r w:rsidR="00713457">
        <w:rPr>
          <w:rFonts w:hint="eastAsia"/>
        </w:rPr>
        <w:t>第</w:t>
      </w:r>
      <w:proofErr w:type="gramStart"/>
      <w:r w:rsidR="00713457">
        <w:rPr>
          <w:rFonts w:hint="eastAsia"/>
        </w:rPr>
        <w:t>一对</w:t>
      </w:r>
      <w:r>
        <w:rPr>
          <w:rFonts w:hint="eastAsia"/>
        </w:rPr>
        <w:t>明密文</w:t>
      </w:r>
      <w:proofErr w:type="gramEnd"/>
      <w:r>
        <w:rPr>
          <w:rFonts w:hint="eastAsia"/>
        </w:rPr>
        <w:t>对，要加解密的最大次数是有上界的，这个上界不能超过</w:t>
      </w:r>
      <w:r w:rsidR="00713457">
        <w:rPr>
          <w:rFonts w:hint="eastAsia"/>
        </w:rPr>
        <w:t>可能密钥个数的二次方，因为所有可能的密钥对个数不能超过它，这样易知时空复杂度都是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713457">
        <w:rPr>
          <w:rFonts w:hint="eastAsia"/>
        </w:rPr>
        <w:t>。但是之后对剩下的</w:t>
      </w:r>
      <m:oMath>
        <m:r>
          <w:rPr>
            <w:rFonts w:ascii="Cambria Math" w:hAnsi="Cambria Math"/>
          </w:rPr>
          <m:t>n-1</m:t>
        </m:r>
      </m:oMath>
      <w:r w:rsidR="00713457">
        <w:rPr>
          <w:rFonts w:hint="eastAsia"/>
        </w:rPr>
        <w:t>对明密文对，可能的密钥对个数会逐渐减少，但是对存放密钥对和其它中间结果的空间的大小需求是不会增加的，因此易知时间复杂度为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713457">
        <w:rPr>
          <w:rFonts w:hint="eastAsia"/>
        </w:rPr>
        <w:t>，空间复杂度为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713457">
        <w:rPr>
          <w:rFonts w:hint="eastAsia"/>
        </w:rPr>
        <w:t>。</w:t>
      </w:r>
    </w:p>
    <w:p w:rsidR="00713457" w:rsidRDefault="00713457" w:rsidP="00713457">
      <w:pPr>
        <w:pStyle w:val="2"/>
      </w:pPr>
      <w:r>
        <w:rPr>
          <w:rFonts w:hint="eastAsia"/>
        </w:rPr>
        <w:t>测试</w:t>
      </w:r>
    </w:p>
    <w:p w:rsidR="00713457" w:rsidRDefault="00713457" w:rsidP="00713457">
      <w:r>
        <w:tab/>
      </w:r>
      <w:r w:rsidR="005A3C58">
        <w:rPr>
          <w:rFonts w:hint="eastAsia"/>
        </w:rPr>
        <w:t>采用以下的</w:t>
      </w:r>
      <m:oMath>
        <m:r>
          <w:rPr>
            <w:rFonts w:ascii="Cambria Math" w:hAnsi="Cambria Math"/>
          </w:rPr>
          <m:t>p</m:t>
        </m:r>
      </m:oMath>
      <w:r w:rsidR="005A3C58">
        <w:rPr>
          <w:rFonts w:hint="eastAsia"/>
        </w:rPr>
        <w:t>列表、</w:t>
      </w:r>
      <m:oMath>
        <m:r>
          <w:rPr>
            <w:rFonts w:ascii="Cambria Math" w:hAnsi="Cambria Math"/>
          </w:rPr>
          <m:t>c</m:t>
        </m:r>
      </m:oMath>
      <w:r w:rsidR="005A3C58">
        <w:rPr>
          <w:rFonts w:hint="eastAsia"/>
        </w:rPr>
        <w:t>列表、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A3C5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A3C58">
        <w:rPr>
          <w:rFonts w:hint="eastAsia"/>
        </w:rPr>
        <w:t>进行测试。</w:t>
      </w:r>
    </w:p>
    <w:p w:rsidR="005A3C58" w:rsidRDefault="005A3C58" w:rsidP="00713457">
      <w:r>
        <w:rPr>
          <w:noProof/>
        </w:rPr>
        <w:drawing>
          <wp:inline distT="0" distB="0" distL="0" distR="0">
            <wp:extent cx="3467400" cy="1394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4B2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58" w:rsidRDefault="005A3C58" w:rsidP="00713457">
      <w:r>
        <w:tab/>
      </w:r>
      <w:r>
        <w:rPr>
          <w:rFonts w:hint="eastAsia"/>
        </w:rPr>
        <w:t>测试得到所有可能的密钥对。</w:t>
      </w:r>
    </w:p>
    <w:p w:rsidR="005A3C58" w:rsidRDefault="005A3C58" w:rsidP="00713457">
      <w:r>
        <w:rPr>
          <w:rFonts w:hint="eastAsia"/>
          <w:noProof/>
        </w:rPr>
        <w:lastRenderedPageBreak/>
        <w:drawing>
          <wp:inline distT="0" distB="0" distL="0" distR="0">
            <wp:extent cx="2392887" cy="307112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47D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58" w:rsidRPr="005A3C58" w:rsidRDefault="005A3C58" w:rsidP="00713457">
      <w:pPr>
        <w:rPr>
          <w:rFonts w:hint="eastAsia"/>
        </w:rPr>
      </w:pPr>
      <w:r>
        <w:tab/>
      </w:r>
      <w:r>
        <w:rPr>
          <w:rFonts w:hint="eastAsia"/>
        </w:rPr>
        <w:t>经过验算，结果正确。</w:t>
      </w:r>
    </w:p>
    <w:p w:rsidR="00713457" w:rsidRDefault="00713457" w:rsidP="00713457">
      <w:pPr>
        <w:pStyle w:val="2"/>
      </w:pPr>
      <w:r>
        <w:rPr>
          <w:rFonts w:hint="eastAsia"/>
        </w:rPr>
        <w:t>优化</w:t>
      </w:r>
    </w:p>
    <w:p w:rsidR="00713457" w:rsidRDefault="00713457" w:rsidP="00713457">
      <w:pPr>
        <w:pStyle w:val="3"/>
      </w:pPr>
      <w:r>
        <w:rPr>
          <w:rFonts w:hint="eastAsia"/>
        </w:rPr>
        <w:t>S-DES相关算法</w:t>
      </w:r>
    </w:p>
    <w:p w:rsidR="00713457" w:rsidRDefault="00713457" w:rsidP="00713457">
      <w:r>
        <w:tab/>
      </w:r>
      <w:r>
        <w:rPr>
          <w:rFonts w:hint="eastAsia"/>
        </w:rPr>
        <w:t>和</w:t>
      </w:r>
      <w:r>
        <w:t>DES</w:t>
      </w:r>
      <w:r>
        <w:rPr>
          <w:rFonts w:hint="eastAsia"/>
        </w:rPr>
        <w:t>的对应算法一样，在我浅显的认知里，优化算法比较有限。但是</w:t>
      </w:r>
      <w:r>
        <w:rPr>
          <w:rFonts w:hint="eastAsia"/>
        </w:rPr>
        <w:t>DES</w:t>
      </w:r>
      <w:r>
        <w:rPr>
          <w:rFonts w:hint="eastAsia"/>
        </w:rPr>
        <w:t>可以用的优化技巧也可以用过来。</w:t>
      </w:r>
    </w:p>
    <w:p w:rsidR="00713457" w:rsidRDefault="00713457" w:rsidP="00713457">
      <w:pPr>
        <w:pStyle w:val="3"/>
      </w:pPr>
      <w:r>
        <w:rPr>
          <w:rFonts w:hint="eastAsia"/>
        </w:rPr>
        <w:t>S-DES中间相遇攻击算法</w:t>
      </w:r>
    </w:p>
    <w:p w:rsidR="00713457" w:rsidRDefault="00713457" w:rsidP="00713457">
      <w:r>
        <w:tab/>
      </w:r>
      <w:r>
        <w:rPr>
          <w:rFonts w:hint="eastAsia"/>
        </w:rPr>
        <w:t>实际实现存储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的机制可以优化。存储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可以按照加密后的密文存储，这样第二阶段通过</w:t>
      </w:r>
      <w:proofErr w:type="gramStart"/>
      <w:r>
        <w:rPr>
          <w:rFonts w:hint="eastAsia"/>
        </w:rPr>
        <w:t>密文找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的时候，每次找的时间复杂度就是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>
        <w:rPr>
          <w:rFonts w:hint="eastAsia"/>
        </w:rPr>
        <w:t>了。如果第一阶段有多个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生成了相同的中间密文，就把它们放在同一个中间密文对应的值下面，用一个列表把所有的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记下来。这样第二阶段穷举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的时候，时间复杂度会大大降低。其实空间复杂度也降低了，因为用了一种更紧凑的方式，没有把所有的明密文对都记下来。</w:t>
      </w:r>
    </w:p>
    <w:p w:rsidR="00713457" w:rsidRDefault="00713457" w:rsidP="00713457">
      <w:r>
        <w:tab/>
      </w:r>
      <w:r>
        <w:rPr>
          <w:rFonts w:hint="eastAsia"/>
        </w:rPr>
        <w:t>到了后面测试的时候，由于数据依赖关系较少，</w:t>
      </w:r>
      <w:r w:rsidR="00AD28B6">
        <w:rPr>
          <w:rFonts w:hint="eastAsia"/>
        </w:rPr>
        <w:t>并行化性能较好</w:t>
      </w:r>
      <w:r>
        <w:rPr>
          <w:rFonts w:hint="eastAsia"/>
        </w:rPr>
        <w:t>，但是要注意最后筛除不可能的密钥对得到的各个集合应该取交集。</w:t>
      </w:r>
    </w:p>
    <w:p w:rsidR="00713457" w:rsidRDefault="005A3C58" w:rsidP="005A3C58">
      <w:pPr>
        <w:pStyle w:val="1"/>
      </w:pPr>
      <w:r>
        <w:rPr>
          <w:rFonts w:hint="eastAsia"/>
        </w:rPr>
        <w:t>总结</w:t>
      </w:r>
    </w:p>
    <w:p w:rsidR="005A3C58" w:rsidRDefault="005A3C58" w:rsidP="005A3C58">
      <w:pPr>
        <w:pStyle w:val="2"/>
      </w:pPr>
      <w:r>
        <w:rPr>
          <w:rFonts w:hint="eastAsia"/>
        </w:rPr>
        <w:t>常规DES算法</w:t>
      </w:r>
    </w:p>
    <w:p w:rsidR="005A3C58" w:rsidRDefault="005A3C58" w:rsidP="005A3C58">
      <w:r>
        <w:tab/>
      </w:r>
      <w:r>
        <w:rPr>
          <w:rFonts w:hint="eastAsia"/>
        </w:rPr>
        <w:t>我一直听说过常规</w:t>
      </w:r>
      <w:r>
        <w:rPr>
          <w:rFonts w:hint="eastAsia"/>
        </w:rPr>
        <w:t>DES</w:t>
      </w:r>
      <w:r>
        <w:rPr>
          <w:rFonts w:hint="eastAsia"/>
        </w:rPr>
        <w:t>算法，但是这其实是我自己写的第一个正经的加密算法。其实算法并不难，只是繁杂一些，写完了还挺有成就感的。</w:t>
      </w:r>
    </w:p>
    <w:p w:rsidR="005A3C58" w:rsidRDefault="005A3C58" w:rsidP="005A3C58">
      <w:pPr>
        <w:pStyle w:val="2"/>
      </w:pPr>
      <w:r>
        <w:rPr>
          <w:rFonts w:hint="eastAsia"/>
        </w:rPr>
        <w:t>对三轮D</w:t>
      </w:r>
      <w:r>
        <w:t>ES</w:t>
      </w:r>
      <w:r>
        <w:rPr>
          <w:rFonts w:hint="eastAsia"/>
        </w:rPr>
        <w:t>的差分攻击</w:t>
      </w:r>
    </w:p>
    <w:p w:rsidR="005A3C58" w:rsidRDefault="005A3C58" w:rsidP="005A3C58">
      <w:r>
        <w:tab/>
      </w:r>
      <w:r>
        <w:rPr>
          <w:rFonts w:hint="eastAsia"/>
        </w:rPr>
        <w:t>其实三轮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是简单的三轮，并没有外面套着的置换。所以这样看，对三轮</w:t>
      </w:r>
      <w:r>
        <w:rPr>
          <w:rFonts w:hint="eastAsia"/>
        </w:rPr>
        <w:t>DES</w:t>
      </w:r>
      <w:r>
        <w:rPr>
          <w:rFonts w:hint="eastAsia"/>
        </w:rPr>
        <w:t>的差分攻击主要是找准数学原理和测试集。</w:t>
      </w:r>
      <w:proofErr w:type="gramStart"/>
      <w:r>
        <w:rPr>
          <w:rFonts w:hint="eastAsia"/>
        </w:rPr>
        <w:t>实际上找样例</w:t>
      </w:r>
      <w:proofErr w:type="gramEnd"/>
      <w:r>
        <w:rPr>
          <w:rFonts w:hint="eastAsia"/>
        </w:rPr>
        <w:t>评测，之后调试是最难的，真正实现算法真没有那么难，关键是样</w:t>
      </w:r>
      <w:proofErr w:type="gramStart"/>
      <w:r>
        <w:rPr>
          <w:rFonts w:hint="eastAsia"/>
        </w:rPr>
        <w:t>例有些</w:t>
      </w:r>
      <w:proofErr w:type="gramEnd"/>
      <w:r>
        <w:rPr>
          <w:rFonts w:hint="eastAsia"/>
        </w:rPr>
        <w:t>难找。</w:t>
      </w:r>
    </w:p>
    <w:p w:rsidR="005A3C58" w:rsidRDefault="005A3C58" w:rsidP="005A3C58">
      <w:pPr>
        <w:pStyle w:val="2"/>
      </w:pPr>
      <w:r>
        <w:rPr>
          <w:rFonts w:hint="eastAsia"/>
        </w:rPr>
        <w:lastRenderedPageBreak/>
        <w:t>三重DES算法</w:t>
      </w:r>
    </w:p>
    <w:p w:rsidR="005A3C58" w:rsidRDefault="005A3C58" w:rsidP="005A3C58">
      <w:r>
        <w:tab/>
      </w:r>
      <w:r>
        <w:rPr>
          <w:rFonts w:hint="eastAsia"/>
        </w:rPr>
        <w:t>这个完全可以并入第一个要求中。只要系统结构实现得好，</w:t>
      </w:r>
      <w:r w:rsidR="006A0168">
        <w:rPr>
          <w:rFonts w:hint="eastAsia"/>
        </w:rPr>
        <w:t>套三层函数就实现了。</w:t>
      </w:r>
    </w:p>
    <w:p w:rsidR="006A0168" w:rsidRDefault="006A0168" w:rsidP="006A0168">
      <w:pPr>
        <w:pStyle w:val="2"/>
      </w:pPr>
      <w:r>
        <w:rPr>
          <w:rFonts w:hint="eastAsia"/>
        </w:rPr>
        <w:t>对两重S-DES的中间相遇攻击</w:t>
      </w:r>
    </w:p>
    <w:p w:rsidR="006A0168" w:rsidRDefault="006A0168" w:rsidP="006A0168">
      <w:r>
        <w:tab/>
      </w:r>
      <w:r>
        <w:rPr>
          <w:rFonts w:hint="eastAsia"/>
        </w:rPr>
        <w:t>这其实是另一种攻击方式。选择</w:t>
      </w:r>
      <w:r>
        <w:rPr>
          <w:rFonts w:hint="eastAsia"/>
        </w:rPr>
        <w:t>S-</w:t>
      </w:r>
      <w:r>
        <w:t>DES</w:t>
      </w:r>
      <w:r>
        <w:rPr>
          <w:rFonts w:hint="eastAsia"/>
        </w:rPr>
        <w:t>做中间相遇攻击的目标，是因为它密钥空间比较小。中间相遇攻击，其实算法都是公开的，实现起来也应该不是很难，主要是验证找到的密钥对需要一些工夫。</w:t>
      </w:r>
    </w:p>
    <w:p w:rsidR="006A0168" w:rsidRDefault="006A0168" w:rsidP="006A0168">
      <w:pPr>
        <w:pStyle w:val="2"/>
      </w:pPr>
      <w:r>
        <w:rPr>
          <w:rFonts w:hint="eastAsia"/>
        </w:rPr>
        <w:t>算法分析与优化</w:t>
      </w:r>
    </w:p>
    <w:p w:rsidR="006A0168" w:rsidRDefault="006A0168" w:rsidP="006A0168">
      <w:r>
        <w:tab/>
      </w:r>
      <w:r>
        <w:rPr>
          <w:rFonts w:hint="eastAsia"/>
        </w:rPr>
        <w:t>这次虽然算法相对公开，但是优化其实需要花不少精力。中间相遇攻击和对三轮</w:t>
      </w:r>
      <w:r>
        <w:rPr>
          <w:rFonts w:hint="eastAsia"/>
        </w:rPr>
        <w:t>D</w:t>
      </w:r>
      <w:r>
        <w:t>ES</w:t>
      </w:r>
      <w:r>
        <w:rPr>
          <w:rFonts w:hint="eastAsia"/>
        </w:rPr>
        <w:t>的差分攻击，都显示了选择好数据结构的必要性。对三轮</w:t>
      </w:r>
      <w:r>
        <w:rPr>
          <w:rFonts w:hint="eastAsia"/>
        </w:rPr>
        <w:t>DES</w:t>
      </w:r>
      <w:r>
        <w:rPr>
          <w:rFonts w:hint="eastAsia"/>
        </w:rPr>
        <w:t>的差分攻击，其实统计相应密钥片段的出现次数，用哈希表更好，而不是在对应的集合中删除元素，因为哈希表更能体现内存访问的局部性，而且内存地址相对固定，有利于分支预测。中间相遇攻击用第一阶段加密的中间密文作为键更好，因为它是被查找最频繁的字段。这次虽然算法的时空复杂度是常数，但是优化好算法，仍然能优化好算法应用的整体效率。</w:t>
      </w:r>
    </w:p>
    <w:p w:rsidR="006A0168" w:rsidRDefault="006A0168" w:rsidP="006A0168">
      <w:pPr>
        <w:pStyle w:val="2"/>
      </w:pPr>
      <w:r>
        <w:rPr>
          <w:rFonts w:hint="eastAsia"/>
        </w:rPr>
        <w:t>系统设计与维护</w:t>
      </w:r>
    </w:p>
    <w:p w:rsidR="006A0168" w:rsidRDefault="006A0168" w:rsidP="006A0168">
      <w:r>
        <w:tab/>
      </w:r>
      <w:proofErr w:type="gramStart"/>
      <w:r>
        <w:rPr>
          <w:rFonts w:hint="eastAsia"/>
        </w:rPr>
        <w:t>这次这几种</w:t>
      </w:r>
      <w:proofErr w:type="gramEnd"/>
      <w:r>
        <w:rPr>
          <w:rFonts w:hint="eastAsia"/>
        </w:rPr>
        <w:t>加密算法的实现，是系统设计的极好例子。这次我在实现各加密算法时，把必要的功能和常量都封装起来，而且把</w:t>
      </w:r>
      <w:r>
        <w:rPr>
          <w:rFonts w:hint="eastAsia"/>
        </w:rPr>
        <w:t>Feistel</w:t>
      </w:r>
      <w:r>
        <w:rPr>
          <w:rFonts w:hint="eastAsia"/>
        </w:rPr>
        <w:t>轮结构单独封装，这样可以更好地复用代码，提高程序的鲁棒性，事实上也加快了我写程序和调试的速度。</w:t>
      </w:r>
    </w:p>
    <w:p w:rsidR="006A0168" w:rsidRDefault="006A0168" w:rsidP="006A0168">
      <w:pPr>
        <w:pStyle w:val="2"/>
      </w:pPr>
      <w:r>
        <w:rPr>
          <w:rFonts w:hint="eastAsia"/>
        </w:rPr>
        <w:t>对课程的建议</w:t>
      </w:r>
    </w:p>
    <w:p w:rsidR="006A0168" w:rsidRDefault="006A0168" w:rsidP="006A0168">
      <w:r>
        <w:tab/>
      </w:r>
      <w:r>
        <w:rPr>
          <w:rFonts w:hint="eastAsia"/>
        </w:rPr>
        <w:t>感觉我这次花时间比较多的是查找资料，尤其是三轮</w:t>
      </w:r>
      <w:r>
        <w:rPr>
          <w:rFonts w:hint="eastAsia"/>
        </w:rPr>
        <w:t>DES</w:t>
      </w:r>
      <w:r>
        <w:rPr>
          <w:rFonts w:hint="eastAsia"/>
        </w:rPr>
        <w:t>以及</w:t>
      </w:r>
      <w:r>
        <w:rPr>
          <w:rFonts w:hint="eastAsia"/>
        </w:rPr>
        <w:t>S-DES</w:t>
      </w:r>
      <w:r>
        <w:rPr>
          <w:rFonts w:hint="eastAsia"/>
        </w:rPr>
        <w:t>相关，</w:t>
      </w:r>
      <w:proofErr w:type="gramStart"/>
      <w:r>
        <w:rPr>
          <w:rFonts w:hint="eastAsia"/>
        </w:rPr>
        <w:t>以及样</w:t>
      </w:r>
      <w:proofErr w:type="gramEnd"/>
      <w:r>
        <w:rPr>
          <w:rFonts w:hint="eastAsia"/>
        </w:rPr>
        <w:t>例。感觉老师如果下次能提供一些对应的资料和样例会更好，这样能节省我们的时间。</w:t>
      </w:r>
    </w:p>
    <w:p w:rsidR="006A0168" w:rsidRDefault="006A0168" w:rsidP="006A0168">
      <w:pPr>
        <w:rPr>
          <w:rFonts w:hint="eastAsia"/>
        </w:rPr>
      </w:pPr>
      <w:r>
        <w:tab/>
      </w:r>
      <w:r>
        <w:rPr>
          <w:rFonts w:hint="eastAsia"/>
        </w:rPr>
        <w:t>十分感谢老师能把任务分层，其实我真心地希望老师能推出一个比较明确的</w:t>
      </w:r>
      <w:r w:rsidR="0002432B">
        <w:rPr>
          <w:rFonts w:hint="eastAsia"/>
        </w:rPr>
        <w:t>评测机制。这是</w:t>
      </w:r>
      <w:r>
        <w:rPr>
          <w:rFonts w:hint="eastAsia"/>
        </w:rPr>
        <w:t>因为高层次的任务需要更多的时间和精力来完成</w:t>
      </w:r>
      <w:r w:rsidR="0002432B">
        <w:rPr>
          <w:rFonts w:hint="eastAsia"/>
        </w:rPr>
        <w:t>，一般应该有更多的回报。再就是其实应该把更抽象、需要更复杂的算法、更具有技巧性或创造性的任务放到高层，因为这才是智力挑战。像三重</w:t>
      </w:r>
      <w:r w:rsidR="0002432B">
        <w:rPr>
          <w:rFonts w:hint="eastAsia"/>
        </w:rPr>
        <w:t>DES</w:t>
      </w:r>
      <w:r w:rsidR="0002432B">
        <w:rPr>
          <w:rFonts w:hint="eastAsia"/>
        </w:rPr>
        <w:t>这种摹仿式的作业，其实应该放在相对较低的层次的。这样可以让分层机制更有效。</w:t>
      </w:r>
    </w:p>
    <w:p w:rsidR="006A0168" w:rsidRDefault="006A0168" w:rsidP="006A0168">
      <w:pPr>
        <w:pStyle w:val="2"/>
      </w:pPr>
      <w:r>
        <w:rPr>
          <w:rFonts w:hint="eastAsia"/>
        </w:rPr>
        <w:t>总结</w:t>
      </w:r>
    </w:p>
    <w:p w:rsidR="006A0168" w:rsidRDefault="006A0168" w:rsidP="006A0168">
      <w:r>
        <w:tab/>
      </w:r>
      <w:r>
        <w:rPr>
          <w:rFonts w:hint="eastAsia"/>
        </w:rPr>
        <w:t>这次感觉已经到了正经的密码学实验阶段，所以会越来越有挑战性、越来越系统。感觉我的系统化实践终于稍微派上了一点点用场。之后我会继续努力，面对更大的挑战。</w:t>
      </w:r>
    </w:p>
    <w:p w:rsidR="00D63668" w:rsidRPr="006A0168" w:rsidRDefault="00D63668" w:rsidP="006A0168">
      <w:pPr>
        <w:rPr>
          <w:rFonts w:hint="eastAsia"/>
        </w:rPr>
      </w:pPr>
      <w:bookmarkStart w:id="0" w:name="_GoBack"/>
      <w:bookmarkEnd w:id="0"/>
    </w:p>
    <w:sectPr w:rsidR="00D63668" w:rsidRPr="006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1E6" w:rsidRDefault="00B731E6" w:rsidP="00255D2E">
      <w:r>
        <w:separator/>
      </w:r>
    </w:p>
  </w:endnote>
  <w:endnote w:type="continuationSeparator" w:id="0">
    <w:p w:rsidR="00B731E6" w:rsidRDefault="00B731E6" w:rsidP="0025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1E6" w:rsidRDefault="00B731E6" w:rsidP="00255D2E">
      <w:r>
        <w:separator/>
      </w:r>
    </w:p>
  </w:footnote>
  <w:footnote w:type="continuationSeparator" w:id="0">
    <w:p w:rsidR="00B731E6" w:rsidRDefault="00B731E6" w:rsidP="00255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D1"/>
    <w:rsid w:val="0002432B"/>
    <w:rsid w:val="000276E9"/>
    <w:rsid w:val="00037964"/>
    <w:rsid w:val="00061B66"/>
    <w:rsid w:val="000629A5"/>
    <w:rsid w:val="000727A9"/>
    <w:rsid w:val="000C2707"/>
    <w:rsid w:val="001203B8"/>
    <w:rsid w:val="00221202"/>
    <w:rsid w:val="002319B3"/>
    <w:rsid w:val="00255D2E"/>
    <w:rsid w:val="00257C0E"/>
    <w:rsid w:val="002B430A"/>
    <w:rsid w:val="003133FB"/>
    <w:rsid w:val="00316303"/>
    <w:rsid w:val="00367C3D"/>
    <w:rsid w:val="003B5E92"/>
    <w:rsid w:val="003E6B50"/>
    <w:rsid w:val="004264E5"/>
    <w:rsid w:val="004668B2"/>
    <w:rsid w:val="004D121A"/>
    <w:rsid w:val="004F119D"/>
    <w:rsid w:val="00546DD1"/>
    <w:rsid w:val="005A3C58"/>
    <w:rsid w:val="00604D37"/>
    <w:rsid w:val="00637843"/>
    <w:rsid w:val="006A0168"/>
    <w:rsid w:val="006A5723"/>
    <w:rsid w:val="006D479A"/>
    <w:rsid w:val="006E5CE6"/>
    <w:rsid w:val="006F300C"/>
    <w:rsid w:val="00713457"/>
    <w:rsid w:val="007B558F"/>
    <w:rsid w:val="007E2E41"/>
    <w:rsid w:val="007E2F83"/>
    <w:rsid w:val="008B3587"/>
    <w:rsid w:val="008C7312"/>
    <w:rsid w:val="008D1A72"/>
    <w:rsid w:val="008E617B"/>
    <w:rsid w:val="0099243A"/>
    <w:rsid w:val="009B099C"/>
    <w:rsid w:val="009B417C"/>
    <w:rsid w:val="009D1FFC"/>
    <w:rsid w:val="009D5031"/>
    <w:rsid w:val="009E718B"/>
    <w:rsid w:val="00A501F8"/>
    <w:rsid w:val="00A6227C"/>
    <w:rsid w:val="00A9010E"/>
    <w:rsid w:val="00A97FD3"/>
    <w:rsid w:val="00AB21E1"/>
    <w:rsid w:val="00AC4F2A"/>
    <w:rsid w:val="00AD28B6"/>
    <w:rsid w:val="00B731E6"/>
    <w:rsid w:val="00B97596"/>
    <w:rsid w:val="00C17FDA"/>
    <w:rsid w:val="00C458B8"/>
    <w:rsid w:val="00D159B5"/>
    <w:rsid w:val="00D27534"/>
    <w:rsid w:val="00D6022F"/>
    <w:rsid w:val="00D63668"/>
    <w:rsid w:val="00D914F9"/>
    <w:rsid w:val="00DA2DF5"/>
    <w:rsid w:val="00DF7F7C"/>
    <w:rsid w:val="00E41680"/>
    <w:rsid w:val="00E75A22"/>
    <w:rsid w:val="00E97F27"/>
    <w:rsid w:val="00EB798D"/>
    <w:rsid w:val="00EF6B47"/>
    <w:rsid w:val="00FD2928"/>
    <w:rsid w:val="00FD4E3E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4BA1"/>
  <w15:chartTrackingRefBased/>
  <w15:docId w15:val="{B9BB1F1A-27D0-4FC1-924B-6E2C4CD9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7C"/>
    <w:pPr>
      <w:widowControl w:val="0"/>
      <w:tabs>
        <w:tab w:val="left" w:pos="480"/>
      </w:tabs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E2F83"/>
    <w:pPr>
      <w:outlineLvl w:val="0"/>
    </w:pPr>
    <w:rPr>
      <w:rFonts w:ascii="黑体" w:eastAsia="黑体" w:hAnsi="黑体" w:cs="黑体"/>
      <w:sz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A501F8"/>
    <w:pPr>
      <w:spacing w:line="233" w:lineRule="auto"/>
      <w:ind w:left="705" w:hanging="720"/>
      <w:outlineLvl w:val="1"/>
    </w:pPr>
    <w:rPr>
      <w:rFonts w:ascii="宋体" w:hAnsi="宋体" w:cs="宋体"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501F8"/>
    <w:pPr>
      <w:ind w:right="425"/>
      <w:outlineLvl w:val="2"/>
    </w:pPr>
    <w:rPr>
      <w:rFonts w:ascii="宋体" w:hAnsi="宋体" w:cs="宋体"/>
      <w:b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D1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伪代码"/>
    <w:basedOn w:val="a"/>
    <w:link w:val="a4"/>
    <w:qFormat/>
    <w:rsid w:val="008C7312"/>
    <w:p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</w:tabs>
      <w:kinsoku w:val="0"/>
      <w:overflowPunct w:val="0"/>
      <w:jc w:val="left"/>
    </w:pPr>
    <w:rPr>
      <w:rFonts w:ascii="Courier New" w:hAnsi="Courier New"/>
      <w:noProof/>
      <w:snapToGrid w:val="0"/>
      <w:kern w:val="0"/>
      <w:sz w:val="20"/>
    </w:rPr>
  </w:style>
  <w:style w:type="character" w:customStyle="1" w:styleId="a4">
    <w:name w:val="伪代码 字符"/>
    <w:link w:val="a3"/>
    <w:rsid w:val="008C7312"/>
    <w:rPr>
      <w:rFonts w:ascii="Courier New" w:eastAsia="宋体" w:hAnsi="Courier New"/>
      <w:noProof/>
      <w:snapToGrid w:val="0"/>
      <w:szCs w:val="22"/>
    </w:rPr>
  </w:style>
  <w:style w:type="paragraph" w:styleId="a5">
    <w:name w:val="header"/>
    <w:basedOn w:val="a"/>
    <w:link w:val="a6"/>
    <w:uiPriority w:val="99"/>
    <w:unhideWhenUsed/>
    <w:rsid w:val="00255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5D2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5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5D2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F83"/>
    <w:rPr>
      <w:rFonts w:ascii="黑体" w:eastAsia="黑体" w:hAnsi="黑体" w:cs="黑体"/>
      <w:kern w:val="2"/>
      <w:sz w:val="38"/>
      <w:szCs w:val="22"/>
    </w:rPr>
  </w:style>
  <w:style w:type="character" w:customStyle="1" w:styleId="20">
    <w:name w:val="标题 2 字符"/>
    <w:basedOn w:val="a0"/>
    <w:link w:val="2"/>
    <w:uiPriority w:val="9"/>
    <w:rsid w:val="00A501F8"/>
    <w:rPr>
      <w:rFonts w:ascii="宋体" w:eastAsia="宋体" w:hAnsi="宋体" w:cs="宋体"/>
      <w:kern w:val="2"/>
      <w:sz w:val="30"/>
      <w:szCs w:val="22"/>
    </w:rPr>
  </w:style>
  <w:style w:type="character" w:customStyle="1" w:styleId="30">
    <w:name w:val="标题 3 字符"/>
    <w:basedOn w:val="a0"/>
    <w:link w:val="3"/>
    <w:uiPriority w:val="9"/>
    <w:rsid w:val="00A501F8"/>
    <w:rPr>
      <w:rFonts w:ascii="宋体" w:eastAsia="宋体" w:hAnsi="宋体" w:cs="宋体"/>
      <w:b/>
      <w:kern w:val="2"/>
      <w:sz w:val="26"/>
      <w:szCs w:val="22"/>
    </w:rPr>
  </w:style>
  <w:style w:type="paragraph" w:customStyle="1" w:styleId="a9">
    <w:name w:val="总标题"/>
    <w:basedOn w:val="a"/>
    <w:link w:val="aa"/>
    <w:qFormat/>
    <w:rsid w:val="001203B8"/>
    <w:pPr>
      <w:jc w:val="center"/>
    </w:pPr>
    <w:rPr>
      <w:rFonts w:ascii="黑体" w:eastAsia="黑体" w:hAnsi="黑体"/>
      <w:b/>
      <w:sz w:val="53"/>
    </w:rPr>
  </w:style>
  <w:style w:type="character" w:customStyle="1" w:styleId="aa">
    <w:name w:val="总标题 字符"/>
    <w:basedOn w:val="a0"/>
    <w:link w:val="a9"/>
    <w:rsid w:val="001203B8"/>
    <w:rPr>
      <w:rFonts w:ascii="黑体" w:eastAsia="黑体" w:hAnsi="黑体"/>
      <w:b/>
      <w:kern w:val="2"/>
      <w:sz w:val="53"/>
      <w:szCs w:val="22"/>
    </w:rPr>
  </w:style>
  <w:style w:type="character" w:styleId="ab">
    <w:name w:val="Placeholder Text"/>
    <w:basedOn w:val="a0"/>
    <w:uiPriority w:val="99"/>
    <w:semiHidden/>
    <w:rsid w:val="003B5E92"/>
    <w:rPr>
      <w:color w:val="808080"/>
    </w:rPr>
  </w:style>
  <w:style w:type="table" w:styleId="ac">
    <w:name w:val="Table Grid"/>
    <w:basedOn w:val="a1"/>
    <w:uiPriority w:val="39"/>
    <w:rsid w:val="008D1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D121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ming\cryptography\report\report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3C82-E8CB-4C4F-82FF-56C072F0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325</TotalTime>
  <Pages>13</Pages>
  <Words>1795</Words>
  <Characters>10234</Characters>
  <Application>Microsoft Office Word</Application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A-l-r_User</dc:creator>
  <cp:keywords/>
  <dc:description/>
  <cp:lastModifiedBy>A-l-r_User</cp:lastModifiedBy>
  <cp:revision>22</cp:revision>
  <dcterms:created xsi:type="dcterms:W3CDTF">2019-03-27T06:39:00Z</dcterms:created>
  <dcterms:modified xsi:type="dcterms:W3CDTF">2019-03-27T13:23:00Z</dcterms:modified>
</cp:coreProperties>
</file>